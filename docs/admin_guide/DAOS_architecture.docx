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63429" w14:textId="5DBC6FB4" w:rsidR="004A397B" w:rsidRDefault="00C418C8" w:rsidP="007C039F">
      <w:pPr>
        <w:pStyle w:val="Heading1"/>
      </w:pPr>
      <w:bookmarkStart w:id="0" w:name="_Toc353174563"/>
      <w:bookmarkStart w:id="1" w:name="_Toc346289181"/>
      <w:bookmarkStart w:id="2" w:name="_Toc346186938"/>
      <w:bookmarkStart w:id="3" w:name="_Ref390083346"/>
      <w:bookmarkStart w:id="4" w:name="_Ref392769738"/>
      <w:bookmarkStart w:id="5" w:name="_Toc4574270"/>
      <w:bookmarkStart w:id="6" w:name="_Toc4578318"/>
      <w:bookmarkStart w:id="7" w:name="_Toc4578682"/>
      <w:bookmarkStart w:id="8" w:name="_Toc4579046"/>
      <w:bookmarkStart w:id="9" w:name="_Toc4579772"/>
      <w:bookmarkStart w:id="10" w:name="_Toc4580133"/>
      <w:bookmarkStart w:id="11" w:name="_Toc4603411"/>
      <w:bookmarkStart w:id="12" w:name="_Toc4603778"/>
      <w:bookmarkStart w:id="13" w:name="_Toc4618141"/>
      <w:bookmarkStart w:id="14" w:name="_Toc4618514"/>
      <w:bookmarkStart w:id="15" w:name="_Toc4662238"/>
      <w:bookmarkStart w:id="16" w:name="_Toc4677703"/>
      <w:bookmarkStart w:id="17" w:name="_Toc4698116"/>
      <w:bookmarkStart w:id="18" w:name="_Toc4698920"/>
      <w:bookmarkStart w:id="19" w:name="_Toc4699331"/>
      <w:bookmarkStart w:id="20" w:name="_Toc4699847"/>
      <w:bookmarkStart w:id="21" w:name="_Toc4706447"/>
      <w:bookmarkStart w:id="22" w:name="_Toc4706448"/>
      <w:bookmarkStart w:id="23" w:name="_Toc4706449"/>
      <w:bookmarkStart w:id="24" w:name="_Toc4706450"/>
      <w:bookmarkStart w:id="25" w:name="_Toc4706451"/>
      <w:bookmarkStart w:id="26" w:name="_Toc4706452"/>
      <w:bookmarkStart w:id="27" w:name="_Toc4706453"/>
      <w:bookmarkStart w:id="28" w:name="_Toc4706454"/>
      <w:bookmarkStart w:id="29" w:name="_Toc4706455"/>
      <w:bookmarkStart w:id="30" w:name="_Toc4706456"/>
      <w:bookmarkStart w:id="31" w:name="_Toc4706457"/>
      <w:bookmarkStart w:id="32" w:name="_Toc4706458"/>
      <w:bookmarkStart w:id="33" w:name="_Toc4706459"/>
      <w:bookmarkStart w:id="34" w:name="_Toc4706460"/>
      <w:bookmarkStart w:id="35" w:name="_Toc4706461"/>
      <w:bookmarkStart w:id="36" w:name="_Toc4735318"/>
      <w:bookmarkStart w:id="37" w:name="_Toc4707319"/>
      <w:bookmarkStart w:id="38" w:name="_Toc4707320"/>
      <w:bookmarkStart w:id="39" w:name="_Toc4707321"/>
      <w:bookmarkStart w:id="40" w:name="_Toc4707322"/>
      <w:bookmarkStart w:id="41" w:name="_Toc4707323"/>
      <w:bookmarkStart w:id="42" w:name="_Toc4707324"/>
      <w:bookmarkStart w:id="43" w:name="_Toc4707325"/>
      <w:bookmarkStart w:id="44" w:name="_Toc4707326"/>
      <w:bookmarkStart w:id="45" w:name="_Toc4707327"/>
      <w:bookmarkStart w:id="46" w:name="_Toc4707328"/>
      <w:bookmarkStart w:id="47" w:name="_Toc4707329"/>
      <w:bookmarkStart w:id="48" w:name="_Toc4707330"/>
      <w:bookmarkStart w:id="49" w:name="_Toc4707331"/>
      <w:bookmarkStart w:id="50" w:name="_Toc4707332"/>
      <w:bookmarkStart w:id="51" w:name="_Toc4707333"/>
      <w:bookmarkStart w:id="52" w:name="_Toc4737975"/>
      <w:bookmarkStart w:id="53" w:name="_Toc4710206"/>
      <w:bookmarkStart w:id="54" w:name="_Toc4710207"/>
      <w:bookmarkStart w:id="55" w:name="_Toc4710208"/>
      <w:bookmarkStart w:id="56" w:name="_Toc4710209"/>
      <w:bookmarkStart w:id="57" w:name="_Toc4710210"/>
      <w:bookmarkStart w:id="58" w:name="_Toc4710211"/>
      <w:bookmarkStart w:id="59" w:name="_Toc4710212"/>
      <w:bookmarkStart w:id="60" w:name="_Toc4710213"/>
      <w:bookmarkStart w:id="61" w:name="_Toc4710214"/>
      <w:bookmarkStart w:id="62" w:name="_Toc4710215"/>
      <w:bookmarkStart w:id="63" w:name="_Toc4710216"/>
      <w:bookmarkStart w:id="64" w:name="_Toc4710217"/>
      <w:bookmarkStart w:id="65" w:name="_Toc4710218"/>
      <w:bookmarkStart w:id="66" w:name="_Toc4710219"/>
      <w:bookmarkStart w:id="67" w:name="_Toc4710220"/>
      <w:bookmarkStart w:id="68" w:name="_Toc4739103"/>
      <w:bookmarkStart w:id="69" w:name="_Toc4710587"/>
      <w:bookmarkStart w:id="70" w:name="_Toc4710588"/>
      <w:bookmarkStart w:id="71" w:name="_Toc4710589"/>
      <w:bookmarkStart w:id="72" w:name="_Toc4710590"/>
      <w:bookmarkStart w:id="73" w:name="_Toc4710591"/>
      <w:bookmarkStart w:id="74" w:name="_Toc4710592"/>
      <w:bookmarkStart w:id="75" w:name="_Toc4710593"/>
      <w:bookmarkStart w:id="76" w:name="_Toc4710594"/>
      <w:bookmarkStart w:id="77" w:name="_Toc4710595"/>
      <w:bookmarkStart w:id="78" w:name="_Toc4710596"/>
      <w:bookmarkStart w:id="79" w:name="_Toc4710597"/>
      <w:bookmarkStart w:id="80" w:name="_Toc4710598"/>
      <w:bookmarkStart w:id="81" w:name="_Toc4710599"/>
      <w:bookmarkStart w:id="82" w:name="_Toc4710600"/>
      <w:bookmarkStart w:id="83" w:name="_Toc4710601"/>
      <w:bookmarkStart w:id="84" w:name="_Toc4741040"/>
      <w:bookmarkStart w:id="85" w:name="_Toc4747870"/>
      <w:bookmarkStart w:id="86" w:name="_Toc4748279"/>
      <w:bookmarkStart w:id="87" w:name="_Toc4574284"/>
      <w:bookmarkStart w:id="88" w:name="_Toc4578332"/>
      <w:bookmarkStart w:id="89" w:name="_Toc4578696"/>
      <w:bookmarkStart w:id="90" w:name="_Toc4579060"/>
      <w:bookmarkStart w:id="91" w:name="_Toc4579786"/>
      <w:bookmarkStart w:id="92" w:name="_Toc4580147"/>
      <w:bookmarkStart w:id="93" w:name="_Toc4603425"/>
      <w:bookmarkStart w:id="94" w:name="_Toc4603792"/>
      <w:bookmarkStart w:id="95" w:name="_Toc4618155"/>
      <w:bookmarkStart w:id="96" w:name="_Toc4618528"/>
      <w:bookmarkStart w:id="97" w:name="_Toc4662252"/>
      <w:bookmarkStart w:id="98" w:name="_Toc4677717"/>
      <w:bookmarkStart w:id="99" w:name="_Toc4698130"/>
      <w:bookmarkStart w:id="100" w:name="_Toc4698934"/>
      <w:bookmarkStart w:id="101" w:name="_Toc4699345"/>
      <w:bookmarkStart w:id="102" w:name="_Toc4699861"/>
      <w:bookmarkStart w:id="103" w:name="_Toc4735332"/>
      <w:bookmarkStart w:id="104" w:name="_Toc4737989"/>
      <w:bookmarkStart w:id="105" w:name="_Toc4739117"/>
      <w:bookmarkStart w:id="106" w:name="_Toc4741054"/>
      <w:bookmarkStart w:id="107" w:name="_Toc4747884"/>
      <w:bookmarkStart w:id="108" w:name="_Toc4748293"/>
      <w:bookmarkStart w:id="109" w:name="_Toc4767397"/>
      <w:bookmarkStart w:id="110" w:name="_Toc4767398"/>
      <w:bookmarkStart w:id="111" w:name="_Toc4767399"/>
      <w:bookmarkStart w:id="112" w:name="_Toc4767400"/>
      <w:bookmarkStart w:id="113" w:name="_Toc4767401"/>
      <w:bookmarkStart w:id="114" w:name="_Toc4767402"/>
      <w:bookmarkStart w:id="115" w:name="_Toc4767403"/>
      <w:bookmarkStart w:id="116" w:name="_Toc4767404"/>
      <w:bookmarkStart w:id="117" w:name="_Toc4767405"/>
      <w:bookmarkStart w:id="118" w:name="_Toc4767406"/>
      <w:bookmarkStart w:id="119" w:name="_Toc4767407"/>
      <w:bookmarkStart w:id="120" w:name="_Toc4767408"/>
      <w:bookmarkStart w:id="121" w:name="_Toc4767409"/>
      <w:bookmarkStart w:id="122" w:name="_Toc4767410"/>
      <w:bookmarkStart w:id="123" w:name="_Toc4767411"/>
      <w:bookmarkStart w:id="124" w:name="_Toc4535350"/>
      <w:bookmarkStart w:id="125" w:name="_Toc4767412"/>
      <w:bookmarkStart w:id="126" w:name="_Toc4748786"/>
      <w:bookmarkStart w:id="127" w:name="_Toc441814214"/>
      <w:bookmarkStart w:id="128" w:name="_Toc441792630"/>
      <w:bookmarkStart w:id="129" w:name="_Toc441193327"/>
      <w:bookmarkStart w:id="130" w:name="_Toc441189729"/>
      <w:bookmarkStart w:id="131" w:name="_Toc438071322"/>
      <w:bookmarkStart w:id="132" w:name="_Toc43139502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DAOS Architecture</w:t>
      </w:r>
      <w:bookmarkEnd w:id="124"/>
      <w:bookmarkEnd w:id="125"/>
      <w:bookmarkEnd w:id="126"/>
    </w:p>
    <w:p w14:paraId="5BD96E1F" w14:textId="5EFFB546" w:rsidR="00CD2A82" w:rsidRPr="00CD2A82" w:rsidRDefault="00CD2A82" w:rsidP="00E00DA9">
      <w:pPr>
        <w:pStyle w:val="Body1"/>
      </w:pPr>
      <w:r w:rsidRPr="00CD2A82">
        <w:t xml:space="preserve">DAOS </w:t>
      </w:r>
      <w:r w:rsidRPr="005B0168">
        <w:t>is an open source software-defined scale-out object store that provides high bandwidth and high IOPS st</w:t>
      </w:r>
      <w:r w:rsidRPr="00CD2A82">
        <w:t xml:space="preserve">orage containers to applications and enables next generation data-centric workflows combining simulation, data analytics and machine learning.  </w:t>
      </w:r>
    </w:p>
    <w:p w14:paraId="74D649C8" w14:textId="77777777" w:rsidR="00CD2A82" w:rsidRPr="00CD2A82" w:rsidRDefault="00CD2A82" w:rsidP="00E00DA9">
      <w:pPr>
        <w:pStyle w:val="Body1"/>
      </w:pPr>
      <w:r w:rsidRPr="00CD2A82">
        <w:t xml:space="preserve">Unlike the traditional storage stacks that </w:t>
      </w:r>
      <w:proofErr w:type="gramStart"/>
      <w:r w:rsidRPr="00CD2A82">
        <w:t>were primarily designed</w:t>
      </w:r>
      <w:proofErr w:type="gramEnd"/>
      <w:r w:rsidRPr="00CD2A82">
        <w:t xml:space="preserve"> for rotating media, DAOS is architected from the ground up to exploit new NVM technologies and is extremely lightweight since it operates End-to-End (E2E) in user space with full OS bypass. DAOS offers a shift away from an I/O model designed for block-based and high-latency storage to one that inherently supports fine-grained data access and unlocks the performance of the next generation storage technologies.</w:t>
      </w:r>
      <w:bookmarkStart w:id="133" w:name="_GoBack"/>
      <w:bookmarkEnd w:id="133"/>
    </w:p>
    <w:p w14:paraId="305DB63E" w14:textId="4FCD56F8" w:rsidR="00D24B1C" w:rsidRPr="00CD2A82" w:rsidRDefault="00D24B1C" w:rsidP="00E00DA9">
      <w:pPr>
        <w:pStyle w:val="Body1"/>
      </w:pPr>
      <w:r>
        <w:t xml:space="preserve">Unlike traditional Burst Buffers, DAOS is a high-performant independent and </w:t>
      </w:r>
      <w:r w:rsidR="00574CB3">
        <w:t>fault-tolerant</w:t>
      </w:r>
      <w:r>
        <w:t xml:space="preserve"> storage tier that does not rely on a third-party tier to manage metadata and data </w:t>
      </w:r>
      <w:r w:rsidR="00574CB3">
        <w:t>resilience</w:t>
      </w:r>
      <w:r>
        <w:t>.</w:t>
      </w:r>
    </w:p>
    <w:p w14:paraId="4159CB3F" w14:textId="131FEDD3" w:rsidR="00581DA1" w:rsidRDefault="00581DA1" w:rsidP="00581DA1">
      <w:pPr>
        <w:pStyle w:val="Heading2"/>
        <w:rPr>
          <w:highlight w:val="white"/>
        </w:rPr>
      </w:pPr>
      <w:bookmarkStart w:id="134" w:name="_Toc4767413"/>
      <w:bookmarkStart w:id="135" w:name="_Toc4748787"/>
      <w:r>
        <w:rPr>
          <w:highlight w:val="white"/>
        </w:rPr>
        <w:t>DAOS Features</w:t>
      </w:r>
      <w:bookmarkEnd w:id="134"/>
      <w:bookmarkEnd w:id="135"/>
    </w:p>
    <w:p w14:paraId="065334F2" w14:textId="3286AE0B" w:rsidR="00C924F2" w:rsidRPr="003905C2" w:rsidRDefault="00C924F2" w:rsidP="00C924F2">
      <w:pPr>
        <w:pStyle w:val="Body1"/>
        <w:rPr>
          <w:highlight w:val="white"/>
        </w:rPr>
      </w:pPr>
      <w:r w:rsidRPr="00C924F2">
        <w:t xml:space="preserve">DAOS relies on </w:t>
      </w:r>
      <w:r>
        <w:t>OFI</w:t>
      </w:r>
      <w:r w:rsidRPr="00C924F2">
        <w:t xml:space="preserve"> for low-latency communications and stores data on both storage-class memory and NVMe storage. DAOS presents a </w:t>
      </w:r>
      <w:r>
        <w:t xml:space="preserve">native </w:t>
      </w:r>
      <w:r w:rsidRPr="00C924F2">
        <w:t>key-</w:t>
      </w:r>
      <w:r>
        <w:t>array-</w:t>
      </w:r>
      <w:r w:rsidRPr="00C924F2">
        <w:t xml:space="preserve">value storage interface that offers a unified storage model over which domain-specific data models </w:t>
      </w:r>
      <w:proofErr w:type="gramStart"/>
      <w:r w:rsidRPr="00C924F2">
        <w:t>are ported</w:t>
      </w:r>
      <w:proofErr w:type="gramEnd"/>
      <w:r w:rsidRPr="00C924F2">
        <w:t xml:space="preserve">, such as HDF5, MPI-IO and Apache Arrow. A POSIX I/O emulation layer implementing files and directories over the native DAOS API is also </w:t>
      </w:r>
      <w:r>
        <w:t>available</w:t>
      </w:r>
      <w:r w:rsidRPr="00C924F2">
        <w:t>.</w:t>
      </w:r>
    </w:p>
    <w:p w14:paraId="0537D932" w14:textId="14509889" w:rsidR="00CD2A82" w:rsidRDefault="00C924F2" w:rsidP="00280F7E">
      <w:pPr>
        <w:pStyle w:val="Body1"/>
      </w:pPr>
      <w:r>
        <w:t xml:space="preserve">DAOS </w:t>
      </w:r>
      <w:r w:rsidRPr="00C924F2">
        <w:t>I/O</w:t>
      </w:r>
      <w:r>
        <w:t xml:space="preserve"> operation</w:t>
      </w:r>
      <w:r w:rsidRPr="00C924F2">
        <w:t xml:space="preserve">s </w:t>
      </w:r>
      <w:proofErr w:type="gramStart"/>
      <w:r w:rsidRPr="00C924F2">
        <w:t xml:space="preserve">are logged and then inserted into a persistent index maintained in </w:t>
      </w:r>
      <w:r>
        <w:t>SCM</w:t>
      </w:r>
      <w:proofErr w:type="gramEnd"/>
      <w:r w:rsidRPr="00C924F2">
        <w:t xml:space="preserve">. Each I/O </w:t>
      </w:r>
      <w:proofErr w:type="gramStart"/>
      <w:r w:rsidRPr="00C924F2">
        <w:t xml:space="preserve">is </w:t>
      </w:r>
      <w:r>
        <w:t>tagged</w:t>
      </w:r>
      <w:proofErr w:type="gramEnd"/>
      <w:r w:rsidRPr="00C924F2">
        <w:t xml:space="preserve"> with </w:t>
      </w:r>
      <w:r>
        <w:t xml:space="preserve">a </w:t>
      </w:r>
      <w:r w:rsidRPr="00C924F2">
        <w:t xml:space="preserve">particular </w:t>
      </w:r>
      <w:r>
        <w:t xml:space="preserve">timestamp called epoch and is associated with a particular </w:t>
      </w:r>
      <w:r w:rsidRPr="00C924F2">
        <w:t xml:space="preserve">version of the dataset. No read-modify-write operations </w:t>
      </w:r>
      <w:proofErr w:type="gramStart"/>
      <w:r w:rsidRPr="00C924F2">
        <w:t>are performed</w:t>
      </w:r>
      <w:proofErr w:type="gramEnd"/>
      <w:r w:rsidRPr="00C924F2">
        <w:t xml:space="preserve"> internally.  Write operations are non-destructive and not sensitive to alignment. Upon read request, the DAOS service walks through the persistent index and creates a complex scatter-gather Remote Direct Memory Access (RDMA) descriptor to reconstruct the data at the requested version directly in the buffer provided by the application.</w:t>
      </w:r>
    </w:p>
    <w:p w14:paraId="4A94176C" w14:textId="1AF71AB2" w:rsidR="00CD2A82" w:rsidRPr="00C924F2" w:rsidRDefault="00C924F2" w:rsidP="005B0168">
      <w:pPr>
        <w:autoSpaceDE w:val="0"/>
        <w:autoSpaceDN w:val="0"/>
        <w:adjustRightInd w:val="0"/>
        <w:spacing w:before="240" w:after="0" w:line="240" w:lineRule="auto"/>
        <w:rPr>
          <w:rFonts w:asciiTheme="minorHAnsi" w:eastAsia="Times New Roman" w:hAnsiTheme="minorHAnsi" w:cs="Calibri"/>
          <w:color w:val="353535"/>
          <w:szCs w:val="22"/>
        </w:rPr>
      </w:pPr>
      <w:r w:rsidRPr="005B0168">
        <w:rPr>
          <w:rStyle w:val="Body1Char"/>
        </w:rPr>
        <w:t xml:space="preserve">The </w:t>
      </w:r>
      <w:r>
        <w:rPr>
          <w:rStyle w:val="Body1Char"/>
        </w:rPr>
        <w:t>SCM</w:t>
      </w:r>
      <w:r w:rsidRPr="005B0168">
        <w:rPr>
          <w:rStyle w:val="Body1Char"/>
        </w:rPr>
        <w:t xml:space="preserve"> storage is memory-mapped directly into the a</w:t>
      </w:r>
      <w:r w:rsidRPr="00C924F2">
        <w:rPr>
          <w:rStyle w:val="Body1Char"/>
        </w:rPr>
        <w:t xml:space="preserve">ddress space of the DAOS service that manages the persistent index via direct load/store. Depending on the I/O characteristics, the DAOS service can decide to store the I/O in either </w:t>
      </w:r>
      <w:r>
        <w:rPr>
          <w:rStyle w:val="Body1Char"/>
        </w:rPr>
        <w:t>SCM</w:t>
      </w:r>
      <w:r w:rsidRPr="005B0168">
        <w:rPr>
          <w:rStyle w:val="Body1Char"/>
        </w:rPr>
        <w:t xml:space="preserve"> or NVMe storage. </w:t>
      </w:r>
      <w:r>
        <w:rPr>
          <w:rStyle w:val="Body1Char"/>
        </w:rPr>
        <w:t xml:space="preserve">As represented in </w:t>
      </w:r>
      <w:r w:rsidR="00E00DA9">
        <w:rPr>
          <w:rStyle w:val="Body1Char"/>
        </w:rPr>
        <w:fldChar w:fldCharType="begin"/>
      </w:r>
      <w:r w:rsidR="00E00DA9">
        <w:rPr>
          <w:rStyle w:val="Body1Char"/>
        </w:rPr>
        <w:instrText xml:space="preserve"> REF _Ref4748194 \h </w:instrText>
      </w:r>
      <w:r w:rsidR="00E00DA9">
        <w:rPr>
          <w:rStyle w:val="Body1Char"/>
        </w:rPr>
      </w:r>
      <w:r w:rsidR="00E00DA9">
        <w:rPr>
          <w:rStyle w:val="Body1Char"/>
        </w:rPr>
        <w:fldChar w:fldCharType="separate"/>
      </w:r>
      <w:r w:rsidR="002979D8">
        <w:t xml:space="preserve">Figure </w:t>
      </w:r>
      <w:r w:rsidR="002979D8">
        <w:rPr>
          <w:noProof/>
        </w:rPr>
        <w:t>2</w:t>
      </w:r>
      <w:r w:rsidR="002979D8">
        <w:noBreakHyphen/>
      </w:r>
      <w:r w:rsidR="002979D8">
        <w:rPr>
          <w:noProof/>
        </w:rPr>
        <w:t>1</w:t>
      </w:r>
      <w:r w:rsidR="00E00DA9">
        <w:rPr>
          <w:rStyle w:val="Body1Char"/>
        </w:rPr>
        <w:fldChar w:fldCharType="end"/>
      </w:r>
      <w:r>
        <w:rPr>
          <w:rStyle w:val="Body1Char"/>
        </w:rPr>
        <w:t>, l</w:t>
      </w:r>
      <w:r w:rsidRPr="005B0168">
        <w:rPr>
          <w:rStyle w:val="Body1Char"/>
        </w:rPr>
        <w:t>atency-sensit</w:t>
      </w:r>
      <w:r w:rsidRPr="00C924F2">
        <w:rPr>
          <w:rStyle w:val="Body1Char"/>
        </w:rPr>
        <w:t>ive I/</w:t>
      </w:r>
      <w:proofErr w:type="spellStart"/>
      <w:r w:rsidRPr="00C924F2">
        <w:rPr>
          <w:rStyle w:val="Body1Char"/>
        </w:rPr>
        <w:t>Os</w:t>
      </w:r>
      <w:proofErr w:type="spellEnd"/>
      <w:r w:rsidRPr="00C924F2">
        <w:rPr>
          <w:rStyle w:val="Body1Char"/>
        </w:rPr>
        <w:t xml:space="preserve">, like application metadata and byte-granular data, will typically be stored in the former, whereas checkpoints and bulk data will be stored in the latter. This approach allows DAOS to deliver the raw NVMe bandwidth for bulk data by streaming the data to NVMe storage and maintaining internal metadata index in </w:t>
      </w:r>
      <w:r>
        <w:rPr>
          <w:rStyle w:val="Body1Char"/>
        </w:rPr>
        <w:t>SCM</w:t>
      </w:r>
      <w:r w:rsidRPr="005B0168">
        <w:rPr>
          <w:rStyle w:val="Body1Char"/>
        </w:rPr>
        <w:t>.</w:t>
      </w:r>
      <w:r>
        <w:rPr>
          <w:rStyle w:val="Body1Char"/>
        </w:rPr>
        <w:t xml:space="preserve"> </w:t>
      </w:r>
      <w:r w:rsidRPr="005B0168">
        <w:rPr>
          <w:rStyle w:val="Body1Char"/>
        </w:rPr>
        <w:t>The Persistent Memory Development Kit (PMDK)</w:t>
      </w:r>
      <w:r w:rsidRPr="00C924F2">
        <w:rPr>
          <w:rFonts w:asciiTheme="minorHAnsi" w:eastAsia="Times New Roman" w:hAnsiTheme="minorHAnsi" w:cs="Calibri"/>
          <w:szCs w:val="22"/>
          <w:vertAlign w:val="superscript"/>
        </w:rPr>
        <w:footnoteReference w:id="2"/>
      </w:r>
      <w:r w:rsidRPr="00C924F2">
        <w:rPr>
          <w:rFonts w:asciiTheme="minorHAnsi" w:eastAsia="Times New Roman" w:hAnsiTheme="minorHAnsi" w:cs="Calibri"/>
          <w:szCs w:val="22"/>
        </w:rPr>
        <w:t xml:space="preserve"> </w:t>
      </w:r>
      <w:r>
        <w:rPr>
          <w:rStyle w:val="Body1Char"/>
        </w:rPr>
        <w:t xml:space="preserve">allows </w:t>
      </w:r>
      <w:proofErr w:type="gramStart"/>
      <w:r>
        <w:rPr>
          <w:rStyle w:val="Body1Char"/>
        </w:rPr>
        <w:t>to manage</w:t>
      </w:r>
      <w:proofErr w:type="gramEnd"/>
      <w:r w:rsidRPr="005B0168">
        <w:rPr>
          <w:rStyle w:val="Body1Char"/>
        </w:rPr>
        <w:t xml:space="preserve"> </w:t>
      </w:r>
      <w:r>
        <w:rPr>
          <w:rStyle w:val="Body1Char"/>
        </w:rPr>
        <w:t>transactional access to SCM</w:t>
      </w:r>
      <w:r w:rsidRPr="005B0168">
        <w:rPr>
          <w:rStyle w:val="Body1Char"/>
        </w:rPr>
        <w:t xml:space="preserve"> and the Storage Performance Development Kit (SPDK)</w:t>
      </w:r>
      <w:r w:rsidRPr="00C924F2">
        <w:rPr>
          <w:rFonts w:asciiTheme="minorHAnsi" w:eastAsia="Times New Roman" w:hAnsiTheme="minorHAnsi" w:cs="Calibri"/>
          <w:szCs w:val="22"/>
          <w:vertAlign w:val="superscript"/>
        </w:rPr>
        <w:footnoteReference w:id="3"/>
      </w:r>
      <w:r w:rsidRPr="00C924F2">
        <w:rPr>
          <w:rFonts w:asciiTheme="minorHAnsi" w:eastAsia="Times New Roman" w:hAnsiTheme="minorHAnsi" w:cs="Calibri"/>
          <w:szCs w:val="22"/>
        </w:rPr>
        <w:t xml:space="preserve"> </w:t>
      </w:r>
      <w:r w:rsidRPr="005B0168">
        <w:rPr>
          <w:rStyle w:val="Body1Char"/>
        </w:rPr>
        <w:t>enables user space I/O to NVMe devices.</w:t>
      </w:r>
    </w:p>
    <w:p w14:paraId="2E537648" w14:textId="6516293E" w:rsidR="00CD2A82" w:rsidRDefault="00CD2A82" w:rsidP="00E00DA9">
      <w:pPr>
        <w:pStyle w:val="Body1"/>
        <w:jc w:val="center"/>
        <w:rPr>
          <w:highlight w:val="white"/>
        </w:rPr>
      </w:pPr>
      <w:r>
        <w:rPr>
          <w:noProof/>
        </w:rPr>
        <w:lastRenderedPageBreak/>
        <w:drawing>
          <wp:inline distT="0" distB="0" distL="0" distR="0" wp14:anchorId="1E3915F4" wp14:editId="22C35E60">
            <wp:extent cx="3542025" cy="27227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1">
                      <a:extLst>
                        <a:ext uri="{28A0092B-C50C-407E-A947-70E740481C1C}">
                          <a14:useLocalDpi xmlns:a14="http://schemas.microsoft.com/office/drawing/2010/main" val="0"/>
                        </a:ext>
                      </a:extLst>
                    </a:blip>
                    <a:stretch>
                      <a:fillRect/>
                    </a:stretch>
                  </pic:blipFill>
                  <pic:spPr>
                    <a:xfrm>
                      <a:off x="0" y="0"/>
                      <a:ext cx="3545211" cy="2725193"/>
                    </a:xfrm>
                    <a:prstGeom prst="rect">
                      <a:avLst/>
                    </a:prstGeom>
                  </pic:spPr>
                </pic:pic>
              </a:graphicData>
            </a:graphic>
          </wp:inline>
        </w:drawing>
      </w:r>
    </w:p>
    <w:p w14:paraId="36FCD516" w14:textId="56F54398" w:rsidR="00E00DA9" w:rsidRDefault="00E00DA9" w:rsidP="00E00DA9">
      <w:pPr>
        <w:pStyle w:val="Caption"/>
        <w:rPr>
          <w:highlight w:val="white"/>
        </w:rPr>
      </w:pPr>
      <w:bookmarkStart w:id="136" w:name="_Ref4748194"/>
      <w:bookmarkStart w:id="137" w:name="_Toc4748897"/>
      <w:proofErr w:type="gramStart"/>
      <w:r>
        <w:t xml:space="preserve">Figure </w:t>
      </w:r>
      <w:r w:rsidR="009C7D01">
        <w:rPr>
          <w:noProof/>
        </w:rPr>
        <w:fldChar w:fldCharType="begin"/>
      </w:r>
      <w:r w:rsidR="009C7D01">
        <w:rPr>
          <w:noProof/>
        </w:rPr>
        <w:instrText xml:space="preserve"> STYLEREF 1 \s </w:instrText>
      </w:r>
      <w:r w:rsidR="009C7D01">
        <w:rPr>
          <w:noProof/>
        </w:rPr>
        <w:fldChar w:fldCharType="separate"/>
      </w:r>
      <w:r w:rsidR="002979D8">
        <w:rPr>
          <w:noProof/>
        </w:rPr>
        <w:t>2</w:t>
      </w:r>
      <w:r w:rsidR="009C7D01">
        <w:rPr>
          <w:noProof/>
        </w:rPr>
        <w:fldChar w:fldCharType="end"/>
      </w:r>
      <w:r>
        <w:noBreakHyphen/>
      </w:r>
      <w:r w:rsidR="009C7D01">
        <w:rPr>
          <w:noProof/>
        </w:rPr>
        <w:fldChar w:fldCharType="begin"/>
      </w:r>
      <w:r w:rsidR="009C7D01">
        <w:rPr>
          <w:noProof/>
        </w:rPr>
        <w:instrText xml:space="preserve"> SEQ Figure \* ARABIC \s 1 </w:instrText>
      </w:r>
      <w:r w:rsidR="009C7D01">
        <w:rPr>
          <w:noProof/>
        </w:rPr>
        <w:fldChar w:fldCharType="separate"/>
      </w:r>
      <w:r w:rsidR="002979D8">
        <w:rPr>
          <w:noProof/>
        </w:rPr>
        <w:t>1</w:t>
      </w:r>
      <w:r w:rsidR="009C7D01">
        <w:rPr>
          <w:noProof/>
        </w:rPr>
        <w:fldChar w:fldCharType="end"/>
      </w:r>
      <w:bookmarkEnd w:id="136"/>
      <w:r>
        <w:t>.</w:t>
      </w:r>
      <w:proofErr w:type="gramEnd"/>
      <w:r>
        <w:t xml:space="preserve"> DAOS Storage</w:t>
      </w:r>
      <w:bookmarkEnd w:id="137"/>
      <w:r>
        <w:t xml:space="preserve"> </w:t>
      </w:r>
    </w:p>
    <w:p w14:paraId="52ED7F26" w14:textId="4FB6348D" w:rsidR="00CD2A82" w:rsidRDefault="00C924F2" w:rsidP="00280F7E">
      <w:pPr>
        <w:pStyle w:val="Body1"/>
        <w:rPr>
          <w:highlight w:val="white"/>
        </w:rPr>
      </w:pPr>
      <w:r>
        <w:rPr>
          <w:highlight w:val="white"/>
        </w:rPr>
        <w:t xml:space="preserve">DAOS </w:t>
      </w:r>
      <w:r w:rsidR="00D24B1C">
        <w:rPr>
          <w:highlight w:val="white"/>
        </w:rPr>
        <w:t>aims at delivering</w:t>
      </w:r>
      <w:r>
        <w:rPr>
          <w:highlight w:val="white"/>
        </w:rPr>
        <w:t>:</w:t>
      </w:r>
    </w:p>
    <w:p w14:paraId="1225EBC0" w14:textId="1C6D0809" w:rsidR="00D24B1C" w:rsidRDefault="00D24B1C" w:rsidP="00D24B1C">
      <w:pPr>
        <w:pStyle w:val="Bullet1"/>
      </w:pPr>
      <w:r>
        <w:t>High throughput and IOPS at arbitrary alignment and size</w:t>
      </w:r>
    </w:p>
    <w:p w14:paraId="0316CAC1" w14:textId="4FCFB224" w:rsidR="00D24B1C" w:rsidRDefault="00D24B1C" w:rsidP="00D24B1C">
      <w:pPr>
        <w:pStyle w:val="Bullet1"/>
      </w:pPr>
      <w:r>
        <w:t>Fine-grained I/O operations with true zero-copy I/O to SCM</w:t>
      </w:r>
    </w:p>
    <w:p w14:paraId="6DF1FA00" w14:textId="7710B38E" w:rsidR="00D24B1C" w:rsidRDefault="00D24B1C" w:rsidP="00D24B1C">
      <w:pPr>
        <w:pStyle w:val="Bullet1"/>
      </w:pPr>
      <w:r>
        <w:t>Support for massively distributed NVM storage via scalable collective communications across the storage servers</w:t>
      </w:r>
    </w:p>
    <w:p w14:paraId="6E87C6F8" w14:textId="77777777" w:rsidR="00D24B1C" w:rsidRPr="005919C9" w:rsidRDefault="00D24B1C" w:rsidP="00D24B1C">
      <w:pPr>
        <w:pStyle w:val="Bullet1"/>
      </w:pPr>
      <w:r w:rsidRPr="005919C9">
        <w:t>Non-blocking data and metadata operations to allow I/O and computation to overlap</w:t>
      </w:r>
    </w:p>
    <w:p w14:paraId="69E91C7D" w14:textId="1764DF3D" w:rsidR="00D24B1C" w:rsidRPr="005919C9" w:rsidRDefault="00D24B1C" w:rsidP="00D24B1C">
      <w:pPr>
        <w:pStyle w:val="Bullet1"/>
      </w:pPr>
      <w:r w:rsidRPr="005919C9">
        <w:t xml:space="preserve">Advanced data placement </w:t>
      </w:r>
      <w:r>
        <w:t>taking</w:t>
      </w:r>
      <w:r w:rsidRPr="005919C9">
        <w:t xml:space="preserve"> into account </w:t>
      </w:r>
      <w:r>
        <w:t>fault domains</w:t>
      </w:r>
    </w:p>
    <w:p w14:paraId="2EF6E61E" w14:textId="77777777" w:rsidR="00D24B1C" w:rsidRPr="005919C9" w:rsidRDefault="00D24B1C" w:rsidP="00D24B1C">
      <w:pPr>
        <w:pStyle w:val="Bullet1"/>
      </w:pPr>
      <w:r w:rsidRPr="005919C9">
        <w:t xml:space="preserve">Software-managed redundancy supporting both replication and erasure code with online rebuild </w:t>
      </w:r>
    </w:p>
    <w:p w14:paraId="50E6C64B" w14:textId="68F3E3F4" w:rsidR="00D24B1C" w:rsidRPr="005919C9" w:rsidRDefault="00D24B1C" w:rsidP="00D24B1C">
      <w:pPr>
        <w:pStyle w:val="Bullet1"/>
      </w:pPr>
      <w:r>
        <w:t>End-to-end</w:t>
      </w:r>
      <w:r w:rsidRPr="005919C9">
        <w:t xml:space="preserve"> data integrity</w:t>
      </w:r>
    </w:p>
    <w:p w14:paraId="40520A55" w14:textId="77777777" w:rsidR="00D24B1C" w:rsidRPr="005919C9" w:rsidRDefault="00D24B1C" w:rsidP="00D24B1C">
      <w:pPr>
        <w:pStyle w:val="Bullet1"/>
      </w:pPr>
      <w:r w:rsidRPr="005919C9">
        <w:t>Scalable distributed transactions with guaranteed data consistency and automated recovery</w:t>
      </w:r>
    </w:p>
    <w:p w14:paraId="2663259D" w14:textId="77777777" w:rsidR="00D24B1C" w:rsidRPr="005919C9" w:rsidRDefault="00D24B1C" w:rsidP="00D24B1C">
      <w:pPr>
        <w:pStyle w:val="Bullet1"/>
      </w:pPr>
      <w:r w:rsidRPr="005919C9">
        <w:t>Dataset snapshot</w:t>
      </w:r>
    </w:p>
    <w:p w14:paraId="44A6BD7E" w14:textId="77777777" w:rsidR="00D24B1C" w:rsidRPr="005919C9" w:rsidRDefault="00D24B1C" w:rsidP="00D24B1C">
      <w:pPr>
        <w:pStyle w:val="Bullet1"/>
      </w:pPr>
      <w:r w:rsidRPr="005919C9">
        <w:t>Security framework to manage access control to storage pools</w:t>
      </w:r>
    </w:p>
    <w:p w14:paraId="4BC07339" w14:textId="4FE7F108" w:rsidR="00D24B1C" w:rsidRPr="005919C9" w:rsidRDefault="00D24B1C" w:rsidP="00D24B1C">
      <w:pPr>
        <w:pStyle w:val="Bullet1"/>
      </w:pPr>
      <w:r w:rsidRPr="005919C9">
        <w:t>Software-defined storage management to provision, configure, modify and monitor storage pools</w:t>
      </w:r>
      <w:r>
        <w:t xml:space="preserve"> over COTS hardware</w:t>
      </w:r>
    </w:p>
    <w:p w14:paraId="3111337D" w14:textId="77777777" w:rsidR="00D24B1C" w:rsidRPr="005919C9" w:rsidRDefault="00D24B1C" w:rsidP="00D24B1C">
      <w:pPr>
        <w:pStyle w:val="Bullet1"/>
      </w:pPr>
      <w:r w:rsidRPr="005919C9">
        <w:t xml:space="preserve">Native support for </w:t>
      </w:r>
      <w:r>
        <w:t>Hierarchical Data Format (</w:t>
      </w:r>
      <w:r w:rsidRPr="005919C9">
        <w:t>HDF</w:t>
      </w:r>
      <w:r>
        <w:t>)</w:t>
      </w:r>
      <w:r w:rsidRPr="005919C9">
        <w:t>5, MPI-IO and POSIX namespace over the DAOS data model</w:t>
      </w:r>
    </w:p>
    <w:p w14:paraId="7BF11DD2" w14:textId="77777777" w:rsidR="00D24B1C" w:rsidRPr="005919C9" w:rsidRDefault="00D24B1C" w:rsidP="00D24B1C">
      <w:pPr>
        <w:pStyle w:val="Bullet1"/>
      </w:pPr>
      <w:r w:rsidRPr="005919C9">
        <w:t>Tools for disaster recovery</w:t>
      </w:r>
    </w:p>
    <w:p w14:paraId="6C11F234" w14:textId="77777777" w:rsidR="00D24B1C" w:rsidRPr="005919C9" w:rsidRDefault="00D24B1C" w:rsidP="00D24B1C">
      <w:pPr>
        <w:pStyle w:val="Bullet1"/>
      </w:pPr>
      <w:r w:rsidRPr="005919C9">
        <w:t>Seamless integration with the Lustre parallel filesystem</w:t>
      </w:r>
    </w:p>
    <w:p w14:paraId="1E133426" w14:textId="2A7D9F87" w:rsidR="00C924F2" w:rsidRPr="005B0168" w:rsidRDefault="00D24B1C" w:rsidP="005B0168">
      <w:pPr>
        <w:pStyle w:val="Bullet1"/>
      </w:pPr>
      <w:r w:rsidRPr="005919C9">
        <w:t>Mover agent to migrate datasets among DAOS pools and from parallel filesystems to DAOS and vice versa</w:t>
      </w:r>
    </w:p>
    <w:p w14:paraId="1295E538" w14:textId="32B0730E" w:rsidR="00581DA1" w:rsidRDefault="00581DA1">
      <w:pPr>
        <w:pStyle w:val="Heading2"/>
        <w:rPr>
          <w:highlight w:val="white"/>
        </w:rPr>
      </w:pPr>
      <w:bookmarkStart w:id="138" w:name="_Toc4767414"/>
      <w:bookmarkStart w:id="139" w:name="_Toc4748788"/>
      <w:r>
        <w:rPr>
          <w:highlight w:val="white"/>
        </w:rPr>
        <w:t>DAOS Components</w:t>
      </w:r>
      <w:bookmarkEnd w:id="138"/>
      <w:bookmarkEnd w:id="139"/>
    </w:p>
    <w:p w14:paraId="080FD40D" w14:textId="120C8EDA" w:rsidR="00B176C2" w:rsidRDefault="00FC5281" w:rsidP="00280F7E">
      <w:pPr>
        <w:pStyle w:val="Body1"/>
      </w:pPr>
      <w:r>
        <w:rPr>
          <w:highlight w:val="white"/>
        </w:rPr>
        <w:t>A</w:t>
      </w:r>
      <w:r w:rsidR="00CF41DA">
        <w:rPr>
          <w:highlight w:val="white"/>
        </w:rPr>
        <w:t xml:space="preserve"> datacenter </w:t>
      </w:r>
      <w:r>
        <w:rPr>
          <w:highlight w:val="white"/>
        </w:rPr>
        <w:t>may have</w:t>
      </w:r>
      <w:r w:rsidR="00280F7E">
        <w:rPr>
          <w:highlight w:val="white"/>
        </w:rPr>
        <w:t xml:space="preserve"> hundreds of thousands of compute nodes interconnected via a scalable high-</w:t>
      </w:r>
      <w:r w:rsidR="00CF41DA">
        <w:rPr>
          <w:highlight w:val="white"/>
        </w:rPr>
        <w:t>performance</w:t>
      </w:r>
      <w:r w:rsidR="00280F7E">
        <w:rPr>
          <w:highlight w:val="white"/>
        </w:rPr>
        <w:t xml:space="preserve"> fabric, where all</w:t>
      </w:r>
      <w:r w:rsidR="0063471B">
        <w:rPr>
          <w:highlight w:val="white"/>
        </w:rPr>
        <w:t>,</w:t>
      </w:r>
      <w:r w:rsidR="00280F7E">
        <w:rPr>
          <w:highlight w:val="white"/>
        </w:rPr>
        <w:t xml:space="preserve"> or a subset of the nodes called storage nodes, </w:t>
      </w:r>
      <w:r w:rsidR="00280F7E">
        <w:rPr>
          <w:highlight w:val="white"/>
        </w:rPr>
        <w:lastRenderedPageBreak/>
        <w:t xml:space="preserve">have direct access to </w:t>
      </w:r>
      <w:r w:rsidR="00CF41DA">
        <w:rPr>
          <w:highlight w:val="white"/>
        </w:rPr>
        <w:t>NVM storage.</w:t>
      </w:r>
      <w:r w:rsidR="00B176C2">
        <w:t xml:space="preserve"> A </w:t>
      </w:r>
      <w:r w:rsidR="00B176C2" w:rsidRPr="00B176C2">
        <w:t xml:space="preserve">DAOS installation involves several components that can be either </w:t>
      </w:r>
      <w:r w:rsidR="00C924F2" w:rsidRPr="00B176C2">
        <w:t>collocated</w:t>
      </w:r>
      <w:r w:rsidR="00B176C2" w:rsidRPr="00B176C2">
        <w:t xml:space="preserve"> or distributed</w:t>
      </w:r>
      <w:r w:rsidR="00B176C2">
        <w:t>.</w:t>
      </w:r>
    </w:p>
    <w:p w14:paraId="254718BA" w14:textId="2027F4EA" w:rsidR="00B176C2" w:rsidRPr="00B176C2" w:rsidRDefault="00B176C2">
      <w:pPr>
        <w:pStyle w:val="Heading3"/>
        <w:rPr>
          <w:highlight w:val="white"/>
        </w:rPr>
      </w:pPr>
      <w:bookmarkStart w:id="140" w:name="_Toc4767415"/>
      <w:bookmarkStart w:id="141" w:name="_Toc4748789"/>
      <w:r>
        <w:rPr>
          <w:highlight w:val="white"/>
        </w:rPr>
        <w:t>DAOS Target, Server and System</w:t>
      </w:r>
      <w:bookmarkEnd w:id="140"/>
      <w:bookmarkEnd w:id="141"/>
    </w:p>
    <w:p w14:paraId="2B1A71B0" w14:textId="645B277B" w:rsidR="00B176C2" w:rsidRPr="00BD2465" w:rsidRDefault="00CF41DA">
      <w:pPr>
        <w:pStyle w:val="Body1"/>
      </w:pPr>
      <w:r w:rsidRPr="00BD2465">
        <w:t xml:space="preserve">The DAOS server is a multi-tenant daemon </w:t>
      </w:r>
      <w:r w:rsidR="00E933D0" w:rsidRPr="00BD2465">
        <w:t>running</w:t>
      </w:r>
      <w:r w:rsidRPr="00BD2465">
        <w:t xml:space="preserve"> on a Linux instance (i.e. natively on the physical node or in a VM or container) of each storage node and exporting through the network the </w:t>
      </w:r>
      <w:proofErr w:type="gramStart"/>
      <w:r w:rsidRPr="00BD2465">
        <w:t>locally-attached</w:t>
      </w:r>
      <w:proofErr w:type="gramEnd"/>
      <w:r w:rsidRPr="00BD2465">
        <w:t xml:space="preserve"> NVM </w:t>
      </w:r>
      <w:r w:rsidR="00B176C2" w:rsidRPr="00BD2465">
        <w:t xml:space="preserve">storage. It listens to a management port, addressed by an IP address and a TCP port number, plus one or more fabric endpoints, addressed by network URIs. The DAOS server </w:t>
      </w:r>
      <w:proofErr w:type="gramStart"/>
      <w:r w:rsidR="00B176C2" w:rsidRPr="00BD2465">
        <w:t>is configured</w:t>
      </w:r>
      <w:proofErr w:type="gramEnd"/>
      <w:r w:rsidR="00B176C2" w:rsidRPr="00BD2465">
        <w:t xml:space="preserve"> through a YAML file and can be integrated with different daemon management or orchestration frameworks (e.g. a </w:t>
      </w:r>
      <w:proofErr w:type="spellStart"/>
      <w:r w:rsidR="00B176C2" w:rsidRPr="00BD2465">
        <w:t>systemd</w:t>
      </w:r>
      <w:proofErr w:type="spellEnd"/>
      <w:r w:rsidR="00B176C2" w:rsidRPr="00BD2465">
        <w:t xml:space="preserve"> script, a </w:t>
      </w:r>
      <w:proofErr w:type="spellStart"/>
      <w:r w:rsidR="00B176C2" w:rsidRPr="00BD2465">
        <w:t>Kunernetes</w:t>
      </w:r>
      <w:proofErr w:type="spellEnd"/>
      <w:r w:rsidR="00B176C2" w:rsidRPr="00BD2465">
        <w:t xml:space="preserve"> service or even via a parallel launcher like </w:t>
      </w:r>
      <w:proofErr w:type="spellStart"/>
      <w:r w:rsidR="00B176C2" w:rsidRPr="00BD2465">
        <w:t>pdsh</w:t>
      </w:r>
      <w:proofErr w:type="spellEnd"/>
      <w:r w:rsidR="00B176C2" w:rsidRPr="00BD2465">
        <w:t xml:space="preserve"> or </w:t>
      </w:r>
      <w:proofErr w:type="spellStart"/>
      <w:r w:rsidR="00B176C2" w:rsidRPr="00BD2465">
        <w:t>srun</w:t>
      </w:r>
      <w:proofErr w:type="spellEnd"/>
      <w:r w:rsidR="00B176C2" w:rsidRPr="00BD2465">
        <w:t>).</w:t>
      </w:r>
    </w:p>
    <w:p w14:paraId="3F75CD05" w14:textId="1B47DD2A" w:rsidR="00B176C2" w:rsidRPr="00BD2465" w:rsidRDefault="00B176C2">
      <w:pPr>
        <w:pStyle w:val="Body1"/>
      </w:pPr>
      <w:r w:rsidRPr="00BD2465">
        <w:t xml:space="preserve">A DAOS system </w:t>
      </w:r>
      <w:proofErr w:type="gramStart"/>
      <w:r w:rsidRPr="00BD2465">
        <w:t>is identified</w:t>
      </w:r>
      <w:proofErr w:type="gramEnd"/>
      <w:r w:rsidRPr="00BD2465">
        <w:t xml:space="preserve"> by a system name and consists of a set of DAOS servers connected to the same fabric. </w:t>
      </w:r>
      <w:r w:rsidR="00BD2465" w:rsidRPr="00BD2465">
        <w:t xml:space="preserve">Membership of the DAOS servers </w:t>
      </w:r>
      <w:proofErr w:type="gramStart"/>
      <w:r w:rsidR="00BD2465" w:rsidRPr="00BD2465">
        <w:t>is recorded</w:t>
      </w:r>
      <w:proofErr w:type="gramEnd"/>
      <w:r w:rsidR="00BD2465" w:rsidRPr="00BD2465">
        <w:t xml:space="preserve"> into the system map that assigns a unique integer rank to each server. </w:t>
      </w:r>
      <w:r w:rsidRPr="00BD2465">
        <w:t>Two different systems comprise two disjoint sets of servers and do not coordinate with each other.</w:t>
      </w:r>
    </w:p>
    <w:p w14:paraId="628B6A3C" w14:textId="66BBA5A3" w:rsidR="00BD2465" w:rsidRPr="00BD2465" w:rsidRDefault="00CF41DA">
      <w:pPr>
        <w:pStyle w:val="Body1"/>
      </w:pPr>
      <w:r w:rsidRPr="00BD2465">
        <w:t xml:space="preserve">Inside a DAOS server, the storage </w:t>
      </w:r>
      <w:proofErr w:type="gramStart"/>
      <w:r w:rsidRPr="00BD2465">
        <w:t>is statically partitioned</w:t>
      </w:r>
      <w:proofErr w:type="gramEnd"/>
      <w:r w:rsidRPr="00BD2465">
        <w:t xml:space="preserve"> across multiple t</w:t>
      </w:r>
      <w:r w:rsidR="00BD2465" w:rsidRPr="00BD2465">
        <w:t xml:space="preserve">argets to optimize concurrency. </w:t>
      </w:r>
      <w:r w:rsidRPr="00BD2465">
        <w:t xml:space="preserve">To avoid contention, each target has its private storage, own pool of service threads and dedicated network context that </w:t>
      </w:r>
      <w:proofErr w:type="gramStart"/>
      <w:r w:rsidRPr="00BD2465">
        <w:t>can be directly addressed</w:t>
      </w:r>
      <w:proofErr w:type="gramEnd"/>
      <w:r w:rsidRPr="00BD2465">
        <w:t xml:space="preserve"> over the fabric independently of the other targets hosted on the same storage node. </w:t>
      </w:r>
      <w:r w:rsidR="00BD2465" w:rsidRPr="00BD2465">
        <w:t xml:space="preserve">A target is typically associated with a single-ported SCM module and NVMe SSD attached to a single storage node. Moreover, a target does not implement any internal data protection mechanism against storage media failure. As a result, a target is a single point of failure. A dynamic state is associated with each target and is set to </w:t>
      </w:r>
      <w:proofErr w:type="gramStart"/>
      <w:r w:rsidR="00BD2465" w:rsidRPr="00BD2465">
        <w:t>either up and</w:t>
      </w:r>
      <w:proofErr w:type="gramEnd"/>
      <w:r w:rsidR="00BD2465" w:rsidRPr="00BD2465">
        <w:t xml:space="preserve"> running, or down and not available.</w:t>
      </w:r>
    </w:p>
    <w:p w14:paraId="4791D446" w14:textId="77777777" w:rsidR="00BD2465" w:rsidRPr="00BD2465" w:rsidRDefault="00BD2465">
      <w:pPr>
        <w:pStyle w:val="Body1"/>
      </w:pPr>
      <w:r w:rsidRPr="00BD2465">
        <w:t xml:space="preserve">A target is the unit of performance. Hardware components associated with the target, such as the backend storage medium, the </w:t>
      </w:r>
      <w:proofErr w:type="gramStart"/>
      <w:r w:rsidRPr="00BD2465">
        <w:t>server, and the network, have</w:t>
      </w:r>
      <w:proofErr w:type="gramEnd"/>
      <w:r w:rsidRPr="00BD2465">
        <w:t xml:space="preserve"> limited capability and capacity.</w:t>
      </w:r>
    </w:p>
    <w:p w14:paraId="76D14843" w14:textId="4BDAFE38" w:rsidR="00B176C2" w:rsidRPr="00BD2465" w:rsidRDefault="00CF41DA">
      <w:pPr>
        <w:pStyle w:val="Body1"/>
      </w:pPr>
      <w:r w:rsidRPr="00BD2465">
        <w:t xml:space="preserve">The number of target exported by a DAOS server instance is configurable and depends on the underlying hardware (i.e. number of SCM modules, CPUs, NVMe </w:t>
      </w:r>
      <w:r w:rsidR="00E933D0" w:rsidRPr="00BD2465">
        <w:t>SSDs ...)</w:t>
      </w:r>
      <w:r w:rsidRPr="00BD2465">
        <w:t>.</w:t>
      </w:r>
      <w:r w:rsidR="00BD2465" w:rsidRPr="00BD2465">
        <w:t xml:space="preserve"> A target is the unit of fault.</w:t>
      </w:r>
    </w:p>
    <w:p w14:paraId="55CE188B" w14:textId="6DC7B56C" w:rsidR="00B176C2" w:rsidRDefault="00D90B98">
      <w:pPr>
        <w:pStyle w:val="Heading3"/>
      </w:pPr>
      <w:bookmarkStart w:id="142" w:name="_Toc4767416"/>
      <w:bookmarkStart w:id="143" w:name="_Toc4748790"/>
      <w:r>
        <w:t>Storage API, Application Interface</w:t>
      </w:r>
      <w:r w:rsidR="00B176C2">
        <w:t xml:space="preserve"> and Tools</w:t>
      </w:r>
      <w:bookmarkEnd w:id="142"/>
      <w:bookmarkEnd w:id="143"/>
    </w:p>
    <w:p w14:paraId="5E905D0B" w14:textId="59E0D4F1" w:rsidR="00B176C2" w:rsidRDefault="00B176C2" w:rsidP="00280F7E">
      <w:pPr>
        <w:pStyle w:val="Body1"/>
      </w:pPr>
      <w:r w:rsidRPr="00B176C2">
        <w:t>Applications, users and administrators can interact with a DAOS system through two different client APIs.</w:t>
      </w:r>
      <w:r>
        <w:t xml:space="preserve"> The management API </w:t>
      </w:r>
      <w:r w:rsidR="00E933D0">
        <w:t>offers the ability to</w:t>
      </w:r>
      <w:r>
        <w:t xml:space="preserve"> administrate a DAOS system. It</w:t>
      </w:r>
      <w:r w:rsidRPr="00B176C2">
        <w:t xml:space="preserve"> </w:t>
      </w:r>
      <w:proofErr w:type="gramStart"/>
      <w:r w:rsidRPr="00B176C2">
        <w:t>is intended to be integrated</w:t>
      </w:r>
      <w:proofErr w:type="gramEnd"/>
      <w:r w:rsidRPr="00B176C2">
        <w:t xml:space="preserve"> with different vendor-specific storage management or open-source orchestration frameworks. A CLI tool </w:t>
      </w:r>
      <w:proofErr w:type="gramStart"/>
      <w:r w:rsidRPr="00B176C2">
        <w:t>is built</w:t>
      </w:r>
      <w:proofErr w:type="gramEnd"/>
      <w:r w:rsidRPr="00B176C2">
        <w:t xml:space="preserve"> over the DAOS management API.</w:t>
      </w:r>
      <w:r w:rsidR="00D90B98">
        <w:t xml:space="preserve"> On the other hand, the </w:t>
      </w:r>
      <w:r w:rsidR="00D90B98" w:rsidRPr="00D90B98">
        <w:t xml:space="preserve">DAOS library (i.e. </w:t>
      </w:r>
      <w:proofErr w:type="spellStart"/>
      <w:r w:rsidR="00D90B98" w:rsidRPr="00D90B98">
        <w:t>libdaos</w:t>
      </w:r>
      <w:proofErr w:type="spellEnd"/>
      <w:r w:rsidR="00D90B98" w:rsidRPr="00D90B98">
        <w:t>) implements the DAOS storage model and is primarily targeted at application and I/O middlewa</w:t>
      </w:r>
      <w:r w:rsidR="00D90B98">
        <w:t xml:space="preserve">re developers who want to store </w:t>
      </w:r>
      <w:r w:rsidR="00D90B98" w:rsidRPr="00D90B98">
        <w:t>datasets</w:t>
      </w:r>
      <w:r w:rsidR="00D90B98">
        <w:t xml:space="preserve"> in a DAOS system. User utilities </w:t>
      </w:r>
      <w:proofErr w:type="gramStart"/>
      <w:r w:rsidR="00D90B98">
        <w:t>are also built</w:t>
      </w:r>
      <w:proofErr w:type="gramEnd"/>
      <w:r w:rsidR="00D90B98">
        <w:t xml:space="preserve"> over the API to allow users to manage datasets from a CLI.</w:t>
      </w:r>
    </w:p>
    <w:p w14:paraId="74CCE0C3" w14:textId="343E6A47" w:rsidR="00D90B98" w:rsidRDefault="00D90B98" w:rsidP="00280F7E">
      <w:pPr>
        <w:pStyle w:val="Body1"/>
      </w:pPr>
      <w:r>
        <w:t xml:space="preserve">Applications can access datasets stored in DAOS either directly through the native DAOS API or through an I/O middleware libraries (e.g. POSIX emulation, MPI-IO, HDF5) or frameworks (e.g. Spark, </w:t>
      </w:r>
      <w:proofErr w:type="spellStart"/>
      <w:r>
        <w:t>TensorFlow</w:t>
      </w:r>
      <w:proofErr w:type="spellEnd"/>
      <w:r>
        <w:t>) already integrated with the native DAOS storage model.</w:t>
      </w:r>
    </w:p>
    <w:p w14:paraId="634E52F3" w14:textId="2187E726" w:rsidR="00B176C2" w:rsidRDefault="00D90B98">
      <w:pPr>
        <w:pStyle w:val="Heading3"/>
      </w:pPr>
      <w:bookmarkStart w:id="144" w:name="_Toc4767417"/>
      <w:bookmarkStart w:id="145" w:name="_Toc4748791"/>
      <w:r>
        <w:lastRenderedPageBreak/>
        <w:t>Agent</w:t>
      </w:r>
      <w:bookmarkEnd w:id="144"/>
      <w:bookmarkEnd w:id="145"/>
    </w:p>
    <w:p w14:paraId="46DD9223" w14:textId="78231CAC" w:rsidR="00B176C2" w:rsidRDefault="00D90B98" w:rsidP="00280F7E">
      <w:pPr>
        <w:pStyle w:val="Body1"/>
      </w:pPr>
      <w:r w:rsidRPr="00D90B98">
        <w:t xml:space="preserve">The DAOS agent is a daemon residing on the client node </w:t>
      </w:r>
      <w:r>
        <w:t>that</w:t>
      </w:r>
      <w:r w:rsidRPr="00D90B98">
        <w:t xml:space="preserve"> interacts with the DAOS library to authenticate the application process. </w:t>
      </w:r>
      <w:proofErr w:type="gramStart"/>
      <w:r w:rsidRPr="00D90B98">
        <w:t>It is a trusted entity that</w:t>
      </w:r>
      <w:proofErr w:type="gramEnd"/>
      <w:r w:rsidRPr="00D90B98">
        <w:t xml:space="preserve"> can sign the DAOS</w:t>
      </w:r>
      <w:r>
        <w:t xml:space="preserve"> Client credentials using </w:t>
      </w:r>
      <w:r w:rsidRPr="00D90B98">
        <w:t>certificates. The agent can support different authentication frameworks and uses a Unix Domain Socket to commu</w:t>
      </w:r>
      <w:r>
        <w:t>nicate with the client library.</w:t>
      </w:r>
    </w:p>
    <w:p w14:paraId="3D3C2327" w14:textId="4F742D85" w:rsidR="00B176C2" w:rsidRDefault="00D90B98">
      <w:pPr>
        <w:pStyle w:val="Heading2"/>
      </w:pPr>
      <w:bookmarkStart w:id="146" w:name="_Toc4767418"/>
      <w:bookmarkStart w:id="147" w:name="_Toc4748792"/>
      <w:r>
        <w:t>Storage Model</w:t>
      </w:r>
      <w:bookmarkEnd w:id="146"/>
      <w:bookmarkEnd w:id="147"/>
    </w:p>
    <w:p w14:paraId="4C29D134" w14:textId="5748098D" w:rsidR="00CF41DA" w:rsidRPr="00CF41DA" w:rsidRDefault="00CF41DA">
      <w:pPr>
        <w:pStyle w:val="Body1"/>
      </w:pPr>
      <w:r w:rsidRPr="00CF41DA">
        <w:t xml:space="preserve">A DAOS pool is a storage reservation distributed across a collection of targets. The actual space allocated to the pool on each target </w:t>
      </w:r>
      <w:proofErr w:type="gramStart"/>
      <w:r w:rsidRPr="00CF41DA">
        <w:t>is called</w:t>
      </w:r>
      <w:proofErr w:type="gramEnd"/>
      <w:r w:rsidRPr="00CF41DA">
        <w:t xml:space="preserve"> a pool shard. The total space allocated to a pool is decided at creation time and can be expanded over time by resizing all the pool shards (within the limit of the storage capacity dedicated to each target) or by spanning more targets (i.e. adding more pool shards). A pool offers storage </w:t>
      </w:r>
      <w:r w:rsidR="00E933D0" w:rsidRPr="00CF41DA">
        <w:t>virtualization</w:t>
      </w:r>
      <w:r w:rsidRPr="00CF41DA">
        <w:t xml:space="preserve"> and is the unit of </w:t>
      </w:r>
      <w:r w:rsidR="00E933D0" w:rsidRPr="00CF41DA">
        <w:t>provisioning</w:t>
      </w:r>
      <w:r w:rsidRPr="00CF41DA">
        <w:t xml:space="preserve"> and isolation. DAOS pools cannot span across multiple systems.</w:t>
      </w:r>
    </w:p>
    <w:p w14:paraId="6198CE2D" w14:textId="6F1F9482" w:rsidR="00CF41DA" w:rsidRDefault="00CF41DA">
      <w:pPr>
        <w:pStyle w:val="Body1"/>
      </w:pPr>
      <w:r w:rsidRPr="00CF41DA">
        <w:t xml:space="preserve">A pool can host multiple transactional object store called DAOS containers. Each container is a private object address space, which </w:t>
      </w:r>
      <w:proofErr w:type="gramStart"/>
      <w:r w:rsidRPr="00CF41DA">
        <w:t xml:space="preserve">can be modified </w:t>
      </w:r>
      <w:r w:rsidR="00E933D0" w:rsidRPr="00CF41DA">
        <w:t>transactional</w:t>
      </w:r>
      <w:r w:rsidRPr="00CF41DA">
        <w:t xml:space="preserve"> and independently of the other containers stored in the same pool</w:t>
      </w:r>
      <w:proofErr w:type="gramEnd"/>
      <w:r w:rsidRPr="00CF41DA">
        <w:t xml:space="preserve">. A container is the unit of snapshot and data management. DAOS objects belonging to a container can </w:t>
      </w:r>
      <w:proofErr w:type="gramStart"/>
      <w:r w:rsidRPr="00CF41DA">
        <w:t>be distributed</w:t>
      </w:r>
      <w:proofErr w:type="gramEnd"/>
      <w:r w:rsidRPr="00CF41DA">
        <w:t xml:space="preserve"> across any target of the pool for both performance and resilience and can be accessed through different APIs to efficiently represent structured, semi-structured and unstructured data.</w:t>
      </w:r>
    </w:p>
    <w:p w14:paraId="637D6A9D" w14:textId="769A4CC4" w:rsidR="00280F7E" w:rsidRPr="00CF41DA" w:rsidRDefault="00CF41DA">
      <w:r>
        <w:rPr>
          <w:highlight w:val="white"/>
        </w:rPr>
        <w:fldChar w:fldCharType="begin"/>
      </w:r>
      <w:r>
        <w:rPr>
          <w:highlight w:val="white"/>
        </w:rPr>
        <w:instrText xml:space="preserve"> REF _Ref2074737 \h </w:instrText>
      </w:r>
      <w:r>
        <w:rPr>
          <w:highlight w:val="white"/>
        </w:rPr>
      </w:r>
      <w:r>
        <w:rPr>
          <w:highlight w:val="white"/>
        </w:rPr>
        <w:fldChar w:fldCharType="separate"/>
      </w:r>
      <w:r w:rsidR="002979D8">
        <w:t xml:space="preserve">Figure </w:t>
      </w:r>
      <w:r w:rsidR="002979D8">
        <w:rPr>
          <w:noProof/>
        </w:rPr>
        <w:t>2</w:t>
      </w:r>
      <w:r w:rsidR="002979D8">
        <w:noBreakHyphen/>
      </w:r>
      <w:r w:rsidR="002979D8">
        <w:rPr>
          <w:noProof/>
        </w:rPr>
        <w:t>2</w:t>
      </w:r>
      <w:r>
        <w:rPr>
          <w:highlight w:val="white"/>
        </w:rPr>
        <w:fldChar w:fldCharType="end"/>
      </w:r>
      <w:r>
        <w:t xml:space="preserve"> illustrates the different DAOS </w:t>
      </w:r>
      <w:r w:rsidR="00BD2465">
        <w:t>abstractions</w:t>
      </w:r>
      <w:r>
        <w:t>.</w:t>
      </w:r>
    </w:p>
    <w:tbl>
      <w:tblPr>
        <w:tblStyle w:val="TableGrid"/>
        <w:tblW w:w="0" w:type="auto"/>
        <w:tblLook w:val="04A0" w:firstRow="1" w:lastRow="0" w:firstColumn="1" w:lastColumn="0" w:noHBand="0" w:noVBand="1"/>
      </w:tblPr>
      <w:tblGrid>
        <w:gridCol w:w="9350"/>
      </w:tblGrid>
      <w:tr w:rsidR="00280F7E" w14:paraId="345DDDC0" w14:textId="77777777" w:rsidTr="00280F7E">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auto"/>
          </w:tcPr>
          <w:p w14:paraId="17AF1FA6" w14:textId="44B1185A" w:rsidR="00280F7E" w:rsidRDefault="00280F7E" w:rsidP="00280F7E">
            <w:pPr>
              <w:pStyle w:val="Body1"/>
              <w:rPr>
                <w:highlight w:val="white"/>
              </w:rPr>
            </w:pPr>
            <w:r>
              <w:rPr>
                <w:noProof/>
              </w:rPr>
              <w:drawing>
                <wp:inline distT="0" distB="0" distL="0" distR="0" wp14:anchorId="59000AB6" wp14:editId="7ACE1331">
                  <wp:extent cx="4132986" cy="2968909"/>
                  <wp:effectExtent l="0" t="0" r="1270" b="3175"/>
                  <wp:docPr id="2" name="Picture 2" descr="Fig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_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309" cy="2974169"/>
                          </a:xfrm>
                          <a:prstGeom prst="rect">
                            <a:avLst/>
                          </a:prstGeom>
                          <a:noFill/>
                          <a:ln>
                            <a:noFill/>
                          </a:ln>
                        </pic:spPr>
                      </pic:pic>
                    </a:graphicData>
                  </a:graphic>
                </wp:inline>
              </w:drawing>
            </w:r>
          </w:p>
        </w:tc>
      </w:tr>
    </w:tbl>
    <w:p w14:paraId="2CCC0A18" w14:textId="3F5EAF47" w:rsidR="00280F7E" w:rsidRDefault="00280F7E" w:rsidP="00280F7E">
      <w:pPr>
        <w:pStyle w:val="Caption"/>
        <w:rPr>
          <w:highlight w:val="white"/>
        </w:rPr>
      </w:pPr>
      <w:bookmarkStart w:id="148" w:name="_Ref2074737"/>
      <w:bookmarkStart w:id="149" w:name="_Toc4748898"/>
      <w:proofErr w:type="gramStart"/>
      <w:r>
        <w:t xml:space="preserve">Figure </w:t>
      </w:r>
      <w:r w:rsidR="009C7D01">
        <w:rPr>
          <w:noProof/>
        </w:rPr>
        <w:fldChar w:fldCharType="begin"/>
      </w:r>
      <w:r w:rsidR="009C7D01">
        <w:rPr>
          <w:noProof/>
        </w:rPr>
        <w:instrText xml:space="preserve"> STYLEREF 1 \s </w:instrText>
      </w:r>
      <w:r w:rsidR="009C7D01">
        <w:rPr>
          <w:noProof/>
        </w:rPr>
        <w:fldChar w:fldCharType="separate"/>
      </w:r>
      <w:r w:rsidR="002979D8">
        <w:rPr>
          <w:noProof/>
        </w:rPr>
        <w:t>2</w:t>
      </w:r>
      <w:r w:rsidR="009C7D01">
        <w:rPr>
          <w:noProof/>
        </w:rPr>
        <w:fldChar w:fldCharType="end"/>
      </w:r>
      <w:r w:rsidR="00E00DA9">
        <w:noBreakHyphen/>
      </w:r>
      <w:r w:rsidR="009C7D01">
        <w:rPr>
          <w:noProof/>
        </w:rPr>
        <w:fldChar w:fldCharType="begin"/>
      </w:r>
      <w:r w:rsidR="009C7D01">
        <w:rPr>
          <w:noProof/>
        </w:rPr>
        <w:instrText xml:space="preserve"> SEQ Figure \* ARABIC \s 1 </w:instrText>
      </w:r>
      <w:r w:rsidR="009C7D01">
        <w:rPr>
          <w:noProof/>
        </w:rPr>
        <w:fldChar w:fldCharType="separate"/>
      </w:r>
      <w:r w:rsidR="002979D8">
        <w:rPr>
          <w:noProof/>
        </w:rPr>
        <w:t>2</w:t>
      </w:r>
      <w:r w:rsidR="009C7D01">
        <w:rPr>
          <w:noProof/>
        </w:rPr>
        <w:fldChar w:fldCharType="end"/>
      </w:r>
      <w:bookmarkEnd w:id="148"/>
      <w:r>
        <w:t>.</w:t>
      </w:r>
      <w:proofErr w:type="gramEnd"/>
      <w:r>
        <w:t xml:space="preserve"> </w:t>
      </w:r>
      <w:r w:rsidRPr="00280F7E">
        <w:t>Example of four Storage Nodes, eight DAOS Targets and three DAOS Pools</w:t>
      </w:r>
      <w:bookmarkEnd w:id="149"/>
    </w:p>
    <w:p w14:paraId="77238006" w14:textId="17B0DBBF" w:rsidR="00B06F7F" w:rsidRDefault="00B06F7F" w:rsidP="00B06F7F">
      <w:pPr>
        <w:pStyle w:val="Body1"/>
        <w:rPr>
          <w:rStyle w:val="Body1Char"/>
          <w:highlight w:val="white"/>
        </w:rPr>
      </w:pPr>
      <w:r>
        <w:rPr>
          <w:rStyle w:val="Body1Char"/>
          <w:highlight w:val="white"/>
        </w:rPr>
        <w:fldChar w:fldCharType="begin"/>
      </w:r>
      <w:r>
        <w:rPr>
          <w:rStyle w:val="Body1Char"/>
          <w:highlight w:val="white"/>
        </w:rPr>
        <w:instrText xml:space="preserve"> REF _Ref2075518 \h </w:instrText>
      </w:r>
      <w:r>
        <w:rPr>
          <w:rStyle w:val="Body1Char"/>
          <w:highlight w:val="white"/>
        </w:rPr>
      </w:r>
      <w:r>
        <w:rPr>
          <w:rStyle w:val="Body1Char"/>
          <w:highlight w:val="white"/>
        </w:rPr>
        <w:fldChar w:fldCharType="separate"/>
      </w:r>
      <w:r w:rsidR="002979D8">
        <w:t xml:space="preserve">Table </w:t>
      </w:r>
      <w:r w:rsidR="002979D8">
        <w:rPr>
          <w:noProof/>
        </w:rPr>
        <w:t>2</w:t>
      </w:r>
      <w:r w:rsidR="002979D8">
        <w:noBreakHyphen/>
      </w:r>
      <w:r w:rsidR="002979D8">
        <w:rPr>
          <w:noProof/>
        </w:rPr>
        <w:t>1</w:t>
      </w:r>
      <w:r>
        <w:rPr>
          <w:rStyle w:val="Body1Char"/>
          <w:highlight w:val="white"/>
        </w:rPr>
        <w:fldChar w:fldCharType="end"/>
      </w:r>
      <w:r w:rsidR="00280F7E" w:rsidRPr="00B06F7F">
        <w:rPr>
          <w:rStyle w:val="Body1Char"/>
          <w:highlight w:val="white"/>
        </w:rPr>
        <w:t xml:space="preserve"> shows the targeted level of scalability for each DAOS </w:t>
      </w:r>
      <w:r w:rsidR="00BD2465">
        <w:rPr>
          <w:rStyle w:val="Body1Char"/>
          <w:highlight w:val="white"/>
        </w:rPr>
        <w:t>abstraction</w:t>
      </w:r>
      <w:r w:rsidR="00280F7E" w:rsidRPr="00B06F7F">
        <w:rPr>
          <w:rStyle w:val="Body1Char"/>
          <w:highlight w:val="white"/>
        </w:rPr>
        <w:t>.</w:t>
      </w:r>
    </w:p>
    <w:p w14:paraId="783925F8" w14:textId="71534F93" w:rsidR="00B06F7F" w:rsidRDefault="00B06F7F" w:rsidP="00B06F7F">
      <w:pPr>
        <w:pStyle w:val="Caption"/>
        <w:rPr>
          <w:highlight w:val="white"/>
        </w:rPr>
      </w:pPr>
      <w:bookmarkStart w:id="150" w:name="_Ref2075518"/>
      <w:bookmarkStart w:id="151" w:name="_Toc4748895"/>
      <w:commentRangeStart w:id="152"/>
      <w:commentRangeStart w:id="153"/>
      <w:r>
        <w:lastRenderedPageBreak/>
        <w:t xml:space="preserve">Table </w:t>
      </w:r>
      <w:r w:rsidR="007C4A78">
        <w:rPr>
          <w:noProof/>
        </w:rPr>
        <w:fldChar w:fldCharType="begin"/>
      </w:r>
      <w:r w:rsidR="007C4A78">
        <w:rPr>
          <w:noProof/>
        </w:rPr>
        <w:instrText xml:space="preserve"> STYLEREF 1 \s </w:instrText>
      </w:r>
      <w:r w:rsidR="007C4A78">
        <w:rPr>
          <w:noProof/>
        </w:rPr>
        <w:fldChar w:fldCharType="separate"/>
      </w:r>
      <w:r w:rsidR="002979D8">
        <w:rPr>
          <w:noProof/>
        </w:rPr>
        <w:t>2</w:t>
      </w:r>
      <w:r w:rsidR="007C4A78">
        <w:rPr>
          <w:noProof/>
        </w:rPr>
        <w:fldChar w:fldCharType="end"/>
      </w:r>
      <w:r>
        <w:noBreakHyphen/>
      </w:r>
      <w:r w:rsidR="007C4A78">
        <w:rPr>
          <w:noProof/>
        </w:rPr>
        <w:fldChar w:fldCharType="begin"/>
      </w:r>
      <w:r w:rsidR="007C4A78">
        <w:rPr>
          <w:noProof/>
        </w:rPr>
        <w:instrText xml:space="preserve"> SEQ Table \* ARABIC \s 1 </w:instrText>
      </w:r>
      <w:r w:rsidR="007C4A78">
        <w:rPr>
          <w:noProof/>
        </w:rPr>
        <w:fldChar w:fldCharType="separate"/>
      </w:r>
      <w:r w:rsidR="002979D8">
        <w:rPr>
          <w:noProof/>
        </w:rPr>
        <w:t>1</w:t>
      </w:r>
      <w:r w:rsidR="007C4A78">
        <w:rPr>
          <w:noProof/>
        </w:rPr>
        <w:fldChar w:fldCharType="end"/>
      </w:r>
      <w:bookmarkEnd w:id="150"/>
      <w:r>
        <w:t>, DAOS Scalability</w:t>
      </w:r>
      <w:commentRangeEnd w:id="152"/>
      <w:r w:rsidR="00D24D64">
        <w:rPr>
          <w:rStyle w:val="CommentReference"/>
          <w:rFonts w:ascii="Verdana" w:eastAsiaTheme="minorHAnsi" w:hAnsi="Verdana" w:cstheme="minorBidi"/>
          <w:b w:val="0"/>
          <w:color w:val="auto"/>
        </w:rPr>
        <w:commentReference w:id="152"/>
      </w:r>
      <w:commentRangeEnd w:id="153"/>
      <w:r w:rsidR="006B39BC">
        <w:rPr>
          <w:rStyle w:val="CommentReference"/>
          <w:rFonts w:ascii="Verdana" w:eastAsiaTheme="minorHAnsi" w:hAnsi="Verdana" w:cstheme="minorBidi"/>
          <w:b w:val="0"/>
          <w:color w:val="auto"/>
        </w:rPr>
        <w:commentReference w:id="153"/>
      </w:r>
      <w:bookmarkEnd w:id="151"/>
    </w:p>
    <w:tbl>
      <w:tblPr>
        <w:tblStyle w:val="TableGrid"/>
        <w:tblW w:w="0" w:type="auto"/>
        <w:tblLook w:val="04A0" w:firstRow="1" w:lastRow="0" w:firstColumn="1" w:lastColumn="0" w:noHBand="0" w:noVBand="1"/>
      </w:tblPr>
      <w:tblGrid>
        <w:gridCol w:w="3685"/>
        <w:gridCol w:w="5665"/>
      </w:tblGrid>
      <w:tr w:rsidR="00B06F7F" w:rsidRPr="000D2BC2" w14:paraId="7AA5B0F0" w14:textId="77777777" w:rsidTr="00E00DA9">
        <w:trPr>
          <w:cnfStyle w:val="100000000000" w:firstRow="1" w:lastRow="0" w:firstColumn="0" w:lastColumn="0" w:oddVBand="0" w:evenVBand="0" w:oddHBand="0" w:evenHBand="0" w:firstRowFirstColumn="0" w:firstRowLastColumn="0" w:lastRowFirstColumn="0" w:lastRowLastColumn="0"/>
        </w:trPr>
        <w:tc>
          <w:tcPr>
            <w:tcW w:w="3685" w:type="dxa"/>
          </w:tcPr>
          <w:p w14:paraId="3953BEE1" w14:textId="77777777" w:rsidR="00B06F7F" w:rsidRPr="000D2BC2" w:rsidRDefault="00B06F7F" w:rsidP="00B06F7F">
            <w:pPr>
              <w:pStyle w:val="TableHeading"/>
            </w:pPr>
            <w:r w:rsidRPr="000D2BC2">
              <w:t>DAOS Concept</w:t>
            </w:r>
          </w:p>
        </w:tc>
        <w:tc>
          <w:tcPr>
            <w:tcW w:w="5665" w:type="dxa"/>
          </w:tcPr>
          <w:p w14:paraId="5CCE8A8A" w14:textId="3A41ADCC" w:rsidR="00B06F7F" w:rsidRPr="000D2BC2" w:rsidRDefault="006B39BC" w:rsidP="00B06F7F">
            <w:pPr>
              <w:pStyle w:val="TableHeading"/>
            </w:pPr>
            <w:r>
              <w:t xml:space="preserve">Component </w:t>
            </w:r>
            <w:r w:rsidR="00B06F7F" w:rsidRPr="000D2BC2">
              <w:t>Order of Magnitude</w:t>
            </w:r>
            <w:r>
              <w:t xml:space="preserve"> Limit</w:t>
            </w:r>
          </w:p>
        </w:tc>
      </w:tr>
      <w:tr w:rsidR="00B06F7F" w:rsidRPr="00B06F7F" w14:paraId="1F2B1832" w14:textId="77777777" w:rsidTr="00E00DA9">
        <w:tc>
          <w:tcPr>
            <w:tcW w:w="3685" w:type="dxa"/>
          </w:tcPr>
          <w:p w14:paraId="4181DB1A" w14:textId="569A4B0F" w:rsidR="00B06F7F" w:rsidRPr="00B06F7F" w:rsidRDefault="00451A1E" w:rsidP="00B06F7F">
            <w:pPr>
              <w:pStyle w:val="TableBody"/>
              <w:rPr>
                <w:color w:val="640032"/>
                <w:highlight w:val="white"/>
              </w:rPr>
            </w:pPr>
            <w:r>
              <w:rPr>
                <w:highlight w:val="white"/>
              </w:rPr>
              <w:t>System</w:t>
            </w:r>
          </w:p>
        </w:tc>
        <w:tc>
          <w:tcPr>
            <w:tcW w:w="5665" w:type="dxa"/>
          </w:tcPr>
          <w:p w14:paraId="2DBF4E49" w14:textId="1BD9FD95" w:rsidR="00B06F7F" w:rsidRPr="00B06F7F" w:rsidRDefault="00451A1E" w:rsidP="00B06F7F">
            <w:pPr>
              <w:pStyle w:val="TableBody"/>
              <w:rPr>
                <w:color w:val="640032"/>
                <w:highlight w:val="white"/>
              </w:rPr>
            </w:pPr>
            <w:r w:rsidRPr="00B06F7F">
              <w:rPr>
                <w:highlight w:val="white"/>
              </w:rPr>
              <w:t>10</w:t>
            </w:r>
            <w:r>
              <w:rPr>
                <w:highlight w:val="white"/>
                <w:vertAlign w:val="superscript"/>
              </w:rPr>
              <w:t>2</w:t>
            </w:r>
            <w:r>
              <w:rPr>
                <w:highlight w:val="white"/>
              </w:rPr>
              <w:t xml:space="preserve"> Pools </w:t>
            </w:r>
            <w:r w:rsidR="00B06F7F" w:rsidRPr="00B06F7F">
              <w:rPr>
                <w:highlight w:val="white"/>
              </w:rPr>
              <w:t>(hundreds)</w:t>
            </w:r>
          </w:p>
        </w:tc>
      </w:tr>
      <w:tr w:rsidR="006B39BC" w:rsidRPr="00B06F7F" w14:paraId="336FAF3B" w14:textId="77777777" w:rsidTr="00E00DA9">
        <w:tc>
          <w:tcPr>
            <w:tcW w:w="3685" w:type="dxa"/>
          </w:tcPr>
          <w:p w14:paraId="7C68FC06" w14:textId="0F65C798" w:rsidR="006B39BC" w:rsidRPr="00B06F7F" w:rsidRDefault="00451A1E" w:rsidP="006B39BC">
            <w:pPr>
              <w:pStyle w:val="TableBody"/>
              <w:rPr>
                <w:highlight w:val="white"/>
              </w:rPr>
            </w:pPr>
            <w:r>
              <w:rPr>
                <w:highlight w:val="white"/>
              </w:rPr>
              <w:t>Pool</w:t>
            </w:r>
          </w:p>
        </w:tc>
        <w:tc>
          <w:tcPr>
            <w:tcW w:w="5665" w:type="dxa"/>
          </w:tcPr>
          <w:p w14:paraId="62997022" w14:textId="10950057" w:rsidR="006B39BC" w:rsidRPr="00B06F7F" w:rsidRDefault="006B39BC" w:rsidP="006B39BC">
            <w:pPr>
              <w:pStyle w:val="TableBody"/>
              <w:rPr>
                <w:highlight w:val="white"/>
              </w:rPr>
            </w:pPr>
            <w:r w:rsidRPr="00B06F7F">
              <w:rPr>
                <w:highlight w:val="white"/>
              </w:rPr>
              <w:t>10</w:t>
            </w:r>
            <w:r w:rsidR="00451A1E">
              <w:rPr>
                <w:highlight w:val="white"/>
                <w:vertAlign w:val="superscript"/>
              </w:rPr>
              <w:t>2</w:t>
            </w:r>
            <w:r>
              <w:rPr>
                <w:color w:val="AC4142"/>
                <w:highlight w:val="white"/>
              </w:rPr>
              <w:t xml:space="preserve"> </w:t>
            </w:r>
            <w:r w:rsidR="00451A1E">
              <w:rPr>
                <w:highlight w:val="white"/>
              </w:rPr>
              <w:t>Containers</w:t>
            </w:r>
            <w:r w:rsidRPr="00B06F7F">
              <w:rPr>
                <w:highlight w:val="white"/>
              </w:rPr>
              <w:t xml:space="preserve"> (</w:t>
            </w:r>
            <w:r w:rsidR="00451A1E">
              <w:rPr>
                <w:highlight w:val="white"/>
              </w:rPr>
              <w:t>hundreds</w:t>
            </w:r>
            <w:r w:rsidRPr="00B06F7F">
              <w:rPr>
                <w:highlight w:val="white"/>
              </w:rPr>
              <w:t>)</w:t>
            </w:r>
          </w:p>
        </w:tc>
      </w:tr>
      <w:tr w:rsidR="00B06F7F" w:rsidRPr="00B06F7F" w14:paraId="794A2077" w14:textId="77777777" w:rsidTr="00E00DA9">
        <w:tc>
          <w:tcPr>
            <w:tcW w:w="3685" w:type="dxa"/>
          </w:tcPr>
          <w:p w14:paraId="73930A95" w14:textId="77777777" w:rsidR="00B06F7F" w:rsidRPr="00B06F7F" w:rsidRDefault="00B06F7F" w:rsidP="00B06F7F">
            <w:pPr>
              <w:pStyle w:val="TableBody"/>
              <w:rPr>
                <w:color w:val="640032"/>
                <w:highlight w:val="white"/>
              </w:rPr>
            </w:pPr>
            <w:r w:rsidRPr="00B06F7F">
              <w:rPr>
                <w:highlight w:val="white"/>
              </w:rPr>
              <w:t>Container</w:t>
            </w:r>
          </w:p>
        </w:tc>
        <w:tc>
          <w:tcPr>
            <w:tcW w:w="5665" w:type="dxa"/>
          </w:tcPr>
          <w:p w14:paraId="6B09FD5F" w14:textId="1AF29E01" w:rsidR="00B06F7F" w:rsidRPr="00B06F7F" w:rsidRDefault="00B06F7F" w:rsidP="00B06F7F">
            <w:pPr>
              <w:pStyle w:val="TableBody"/>
              <w:rPr>
                <w:color w:val="640032"/>
                <w:highlight w:val="white"/>
              </w:rPr>
            </w:pPr>
            <w:r w:rsidRPr="00B06F7F">
              <w:rPr>
                <w:highlight w:val="white"/>
              </w:rPr>
              <w:t>10</w:t>
            </w:r>
            <w:r>
              <w:rPr>
                <w:highlight w:val="white"/>
                <w:vertAlign w:val="superscript"/>
              </w:rPr>
              <w:t>9</w:t>
            </w:r>
            <w:r w:rsidRPr="00B06F7F">
              <w:rPr>
                <w:highlight w:val="white"/>
              </w:rPr>
              <w:t xml:space="preserve"> Objects (billions)</w:t>
            </w:r>
          </w:p>
        </w:tc>
      </w:tr>
    </w:tbl>
    <w:p w14:paraId="5DC299AC" w14:textId="23F0FF35" w:rsidR="00B06F7F" w:rsidRDefault="00280F7E">
      <w:pPr>
        <w:pStyle w:val="Heading3"/>
        <w:rPr>
          <w:highlight w:val="white"/>
        </w:rPr>
      </w:pPr>
      <w:bookmarkStart w:id="154" w:name="_Toc4767419"/>
      <w:bookmarkStart w:id="155" w:name="_Toc4767420"/>
      <w:bookmarkStart w:id="156" w:name="_Toc4767422"/>
      <w:bookmarkStart w:id="157" w:name="_Toc4767423"/>
      <w:bookmarkStart w:id="158" w:name="_Toc4767425"/>
      <w:bookmarkStart w:id="159" w:name="_Toc4767426"/>
      <w:bookmarkStart w:id="160" w:name="_Toc4767428"/>
      <w:bookmarkStart w:id="161" w:name="_Toc4767429"/>
      <w:bookmarkStart w:id="162" w:name="_Toc4767431"/>
      <w:bookmarkStart w:id="163" w:name="_Toc4767432"/>
      <w:bookmarkStart w:id="164" w:name="_Toc4767433"/>
      <w:bookmarkStart w:id="165" w:name="_Toc4767434"/>
      <w:bookmarkStart w:id="166" w:name="_Toc4767435"/>
      <w:bookmarkStart w:id="167" w:name="_Toc4535352"/>
      <w:bookmarkStart w:id="168" w:name="_Toc4710604"/>
      <w:bookmarkStart w:id="169" w:name="_Toc4767436"/>
      <w:bookmarkStart w:id="170" w:name="_Toc4748793"/>
      <w:bookmarkEnd w:id="154"/>
      <w:bookmarkEnd w:id="155"/>
      <w:bookmarkEnd w:id="156"/>
      <w:bookmarkEnd w:id="157"/>
      <w:bookmarkEnd w:id="158"/>
      <w:bookmarkEnd w:id="159"/>
      <w:bookmarkEnd w:id="160"/>
      <w:bookmarkEnd w:id="161"/>
      <w:bookmarkEnd w:id="162"/>
      <w:bookmarkEnd w:id="163"/>
      <w:bookmarkEnd w:id="164"/>
      <w:bookmarkEnd w:id="165"/>
      <w:bookmarkEnd w:id="166"/>
      <w:r>
        <w:rPr>
          <w:highlight w:val="white"/>
        </w:rPr>
        <w:t>DAOS Pool</w:t>
      </w:r>
      <w:bookmarkEnd w:id="167"/>
      <w:bookmarkEnd w:id="168"/>
      <w:bookmarkEnd w:id="169"/>
      <w:bookmarkEnd w:id="170"/>
    </w:p>
    <w:p w14:paraId="679ACD09" w14:textId="353D42E5" w:rsidR="00FF3C29" w:rsidRDefault="00FF3C29">
      <w:pPr>
        <w:pStyle w:val="Body1"/>
        <w:rPr>
          <w:highlight w:val="white"/>
        </w:rPr>
      </w:pPr>
      <w:r>
        <w:rPr>
          <w:highlight w:val="white"/>
        </w:rPr>
        <w:t xml:space="preserve">A Pool </w:t>
      </w:r>
      <w:proofErr w:type="gramStart"/>
      <w:r w:rsidRPr="00FF3C29">
        <w:t>is identified</w:t>
      </w:r>
      <w:proofErr w:type="gramEnd"/>
      <w:r w:rsidRPr="00FF3C29">
        <w:t xml:space="preserve"> by a unique UUID and</w:t>
      </w:r>
      <w:r>
        <w:t xml:space="preserve"> maintains target memberships </w:t>
      </w:r>
      <w:r w:rsidR="00280F7E">
        <w:rPr>
          <w:highlight w:val="white"/>
        </w:rPr>
        <w:t xml:space="preserve">in the pool map </w:t>
      </w:r>
      <w:r w:rsidR="00AB2B00">
        <w:rPr>
          <w:highlight w:val="white"/>
        </w:rPr>
        <w:t xml:space="preserve">stored in persistent memory. </w:t>
      </w:r>
      <w:r w:rsidRPr="00FF3C29">
        <w:t xml:space="preserve">The pool map not only records the list of active targets, it also contains the storage topology under the form of a tree that </w:t>
      </w:r>
      <w:proofErr w:type="gramStart"/>
      <w:r w:rsidRPr="00FF3C29">
        <w:t>is used</w:t>
      </w:r>
      <w:proofErr w:type="gramEnd"/>
      <w:r w:rsidRPr="00FF3C29">
        <w:t xml:space="preserve"> to identify targets sharing common hardware components. For instance, the first level of the tree can represent targets sharing the same motherboard, then the second level can represent all motherboards sharing the same rack and finally the third level can represent all racks in the same cage. This framework effectively represents hierarchical fault domains, which </w:t>
      </w:r>
      <w:proofErr w:type="gramStart"/>
      <w:r w:rsidRPr="00FF3C29">
        <w:t>are then used</w:t>
      </w:r>
      <w:proofErr w:type="gramEnd"/>
      <w:r w:rsidRPr="00FF3C29">
        <w:t xml:space="preserve"> to avoid placing redundant data on targets subject to correlated failures. At any point in time, new targets </w:t>
      </w:r>
      <w:proofErr w:type="gramStart"/>
      <w:r w:rsidRPr="00FF3C29">
        <w:t>can be added</w:t>
      </w:r>
      <w:proofErr w:type="gramEnd"/>
      <w:r w:rsidRPr="00FF3C29">
        <w:t xml:space="preserve"> to the pool map and failed ones can be excluded. Moreover, the pool map is fully versioned, which effectively assigns a unique sequence to each modification of the map, more particularly for failed node removal.</w:t>
      </w:r>
    </w:p>
    <w:p w14:paraId="17AE2D01" w14:textId="1C7BCCC1" w:rsidR="00FF3C29" w:rsidRDefault="00FF3C29" w:rsidP="00B06F7F">
      <w:pPr>
        <w:pStyle w:val="Body1"/>
        <w:rPr>
          <w:highlight w:val="white"/>
        </w:rPr>
      </w:pPr>
      <w:r w:rsidRPr="00FF3C29">
        <w:t xml:space="preserve">A pool shard is a reservation of </w:t>
      </w:r>
      <w:r w:rsidR="00F77712">
        <w:t>NVM storage (i.e. SCM</w:t>
      </w:r>
      <w:r w:rsidRPr="00FF3C29">
        <w:t xml:space="preserve"> optionally combined with a pre-allocated space on NVMe storage</w:t>
      </w:r>
      <w:r w:rsidR="00F77712">
        <w:t>)</w:t>
      </w:r>
      <w:r w:rsidRPr="00FF3C29">
        <w:t xml:space="preserve"> on a specific target. It has a fixed capacity and fails operations when full. Current space usage </w:t>
      </w:r>
      <w:proofErr w:type="gramStart"/>
      <w:r w:rsidRPr="00FF3C29">
        <w:t>can be queried</w:t>
      </w:r>
      <w:proofErr w:type="gramEnd"/>
      <w:r w:rsidRPr="00FF3C29">
        <w:t xml:space="preserve"> at any time and reports the total amount of bytes used by any data type stored in the pool shard.</w:t>
      </w:r>
      <w:r>
        <w:t xml:space="preserve"> Space consumed on the different type of storage </w:t>
      </w:r>
      <w:proofErr w:type="gramStart"/>
      <w:r>
        <w:t>is reported</w:t>
      </w:r>
      <w:proofErr w:type="gramEnd"/>
      <w:r>
        <w:t xml:space="preserve"> separately.</w:t>
      </w:r>
    </w:p>
    <w:p w14:paraId="282BD503" w14:textId="2AB4D3E3" w:rsidR="00FF3C29" w:rsidRPr="00FF3C29" w:rsidRDefault="00280F7E">
      <w:pPr>
        <w:pStyle w:val="Body1"/>
      </w:pPr>
      <w:r>
        <w:rPr>
          <w:highlight w:val="white"/>
        </w:rPr>
        <w:t xml:space="preserve">Upon target failure and exclusion from the pool map, data redundancy inside the pool </w:t>
      </w:r>
      <w:proofErr w:type="gramStart"/>
      <w:r>
        <w:rPr>
          <w:highlight w:val="white"/>
        </w:rPr>
        <w:t>is automatically restored</w:t>
      </w:r>
      <w:commentRangeStart w:id="171"/>
      <w:proofErr w:type="gramEnd"/>
      <w:r>
        <w:rPr>
          <w:highlight w:val="white"/>
        </w:rPr>
        <w:t xml:space="preserve"> </w:t>
      </w:r>
      <w:commentRangeEnd w:id="171"/>
      <w:r w:rsidR="00AB2B00">
        <w:rPr>
          <w:highlight w:val="white"/>
        </w:rPr>
        <w:t>while the pool remains</w:t>
      </w:r>
      <w:commentRangeStart w:id="172"/>
      <w:r>
        <w:rPr>
          <w:highlight w:val="white"/>
        </w:rPr>
        <w:t xml:space="preserve"> </w:t>
      </w:r>
      <w:r w:rsidR="00FB530F">
        <w:rPr>
          <w:rStyle w:val="CommentReference"/>
        </w:rPr>
        <w:commentReference w:id="171"/>
      </w:r>
      <w:commentRangeEnd w:id="172"/>
      <w:r w:rsidR="00AB2B00">
        <w:rPr>
          <w:rStyle w:val="CommentReference"/>
        </w:rPr>
        <w:commentReference w:id="172"/>
      </w:r>
      <w:r>
        <w:rPr>
          <w:highlight w:val="white"/>
        </w:rPr>
        <w:t xml:space="preserve">online. </w:t>
      </w:r>
      <w:r w:rsidR="00FF3C29" w:rsidRPr="00FF3C29">
        <w:t>Rebuild progress is recorded regularly in special logs in the pool stored in persistent memory to address cascading failures.</w:t>
      </w:r>
      <w:r w:rsidR="00FF3C29">
        <w:t xml:space="preserve"> </w:t>
      </w:r>
      <w:r w:rsidR="00FF3C29" w:rsidRPr="00FF3C29">
        <w:t xml:space="preserve">When new targets </w:t>
      </w:r>
      <w:proofErr w:type="gramStart"/>
      <w:r w:rsidR="00FF3C29" w:rsidRPr="00FF3C29">
        <w:t>are added</w:t>
      </w:r>
      <w:proofErr w:type="gramEnd"/>
      <w:r w:rsidR="00FF3C29" w:rsidRPr="00FF3C29">
        <w:t xml:space="preserve">, data is automatically migrated to the newly added targets to redistribute space usage equally among all the members. This process </w:t>
      </w:r>
      <w:proofErr w:type="gramStart"/>
      <w:r w:rsidR="00FF3C29" w:rsidRPr="00FF3C29">
        <w:t>is known</w:t>
      </w:r>
      <w:proofErr w:type="gramEnd"/>
      <w:r w:rsidR="00FF3C29" w:rsidRPr="00FF3C29">
        <w:t xml:space="preserve"> as space rebalancing and uses dedicated persistent logs as well to support interruption and restart. A pool is a set of targets spread across different storage nodes over which data and metadata are distributed to achieve horizontal scalability, and replicated or erasure-coded to ensu</w:t>
      </w:r>
      <w:r w:rsidR="00FF3C29">
        <w:t>re durability and availability.</w:t>
      </w:r>
    </w:p>
    <w:p w14:paraId="570AE17E" w14:textId="77777777" w:rsidR="00FF3C29" w:rsidRPr="00FF3C29" w:rsidRDefault="00FF3C29">
      <w:pPr>
        <w:pStyle w:val="Body1"/>
      </w:pPr>
      <w:r w:rsidRPr="00FF3C29">
        <w:t xml:space="preserve">When creating a pool, a set of system properties </w:t>
      </w:r>
      <w:proofErr w:type="gramStart"/>
      <w:r w:rsidRPr="00FF3C29">
        <w:t>must be defined</w:t>
      </w:r>
      <w:proofErr w:type="gramEnd"/>
      <w:r w:rsidRPr="00FF3C29">
        <w:t xml:space="preserve"> to configure the different features supported by the pool. In addition, user can define their own attributes that will be stored persistently.</w:t>
      </w:r>
    </w:p>
    <w:p w14:paraId="23FA67B9" w14:textId="77777777" w:rsidR="00FF3C29" w:rsidRPr="00FF3C29" w:rsidRDefault="00FF3C29">
      <w:pPr>
        <w:pStyle w:val="Body1"/>
      </w:pPr>
      <w:r w:rsidRPr="00FF3C29">
        <w:t xml:space="preserve">A pool is only accessible to authenticated and authorized applications. Multiple security frameworks </w:t>
      </w:r>
      <w:proofErr w:type="gramStart"/>
      <w:r w:rsidRPr="00FF3C29">
        <w:t>could be supported</w:t>
      </w:r>
      <w:proofErr w:type="gramEnd"/>
      <w:r w:rsidRPr="00FF3C29">
        <w:t xml:space="preserve">, from NFSv4 access control lists to third party-based authentication (such as Kerberos). Security </w:t>
      </w:r>
      <w:proofErr w:type="gramStart"/>
      <w:r w:rsidRPr="00FF3C29">
        <w:t>is enforced</w:t>
      </w:r>
      <w:proofErr w:type="gramEnd"/>
      <w:r w:rsidRPr="00FF3C29">
        <w:t xml:space="preserve"> when connecting to the pool. Upon successful connection to the pool, a connection context </w:t>
      </w:r>
      <w:proofErr w:type="gramStart"/>
      <w:r w:rsidRPr="00FF3C29">
        <w:t>is returned</w:t>
      </w:r>
      <w:proofErr w:type="gramEnd"/>
      <w:r w:rsidRPr="00FF3C29">
        <w:t xml:space="preserve"> to the application process.</w:t>
      </w:r>
    </w:p>
    <w:p w14:paraId="5148E160" w14:textId="253EE774" w:rsidR="00FF3C29" w:rsidRDefault="00FF3C29" w:rsidP="00B06F7F">
      <w:pPr>
        <w:pStyle w:val="Body1"/>
        <w:rPr>
          <w:highlight w:val="white"/>
        </w:rPr>
      </w:pPr>
      <w:r>
        <w:t>A</w:t>
      </w:r>
      <w:r w:rsidRPr="00FF3C29">
        <w:t xml:space="preserve"> pool stores many different sorts of persistent metadata, such as the pool map, authentication and authorization information, user attributes, properties and rebuild logs. Such metadata are critical and require the highest level of resiliency. Therefore, the pool metadata </w:t>
      </w:r>
      <w:proofErr w:type="gramStart"/>
      <w:r w:rsidRPr="00FF3C29">
        <w:t>are replicated</w:t>
      </w:r>
      <w:proofErr w:type="gramEnd"/>
      <w:r w:rsidRPr="00FF3C29">
        <w:t xml:space="preserve"> on a few nodes from distinct high-level fault domains. For very </w:t>
      </w:r>
      <w:r w:rsidRPr="00FF3C29">
        <w:lastRenderedPageBreak/>
        <w:t xml:space="preserve">large configurations with hundreds of thousands of storage nodes, only </w:t>
      </w:r>
      <w:proofErr w:type="gramStart"/>
      <w:r w:rsidRPr="00FF3C29">
        <w:t>a very small fraction of those nodes (in the order of tens) run</w:t>
      </w:r>
      <w:proofErr w:type="gramEnd"/>
      <w:r w:rsidRPr="00FF3C29">
        <w:t xml:space="preserve"> the pool metadata service. With a limited number of storage nodes, DAOS can afford to rely on a consensus algorithm to reach agreement and to guarantee consistency in the presence of faults and to avoid split-brain syndrome.</w:t>
      </w:r>
    </w:p>
    <w:p w14:paraId="3F563D8D" w14:textId="0F50FF82" w:rsidR="00B06F7F" w:rsidRDefault="00280F7E">
      <w:pPr>
        <w:pStyle w:val="Heading3"/>
        <w:rPr>
          <w:highlight w:val="white"/>
        </w:rPr>
      </w:pPr>
      <w:bookmarkStart w:id="173" w:name="_Toc4767437"/>
      <w:bookmarkStart w:id="174" w:name="_Toc4767438"/>
      <w:bookmarkStart w:id="175" w:name="_Toc4767439"/>
      <w:bookmarkStart w:id="176" w:name="_Ref2084453"/>
      <w:bookmarkStart w:id="177" w:name="_Toc4535353"/>
      <w:bookmarkStart w:id="178" w:name="_Toc4710605"/>
      <w:bookmarkStart w:id="179" w:name="_Toc4767440"/>
      <w:bookmarkStart w:id="180" w:name="_Toc4748794"/>
      <w:bookmarkEnd w:id="173"/>
      <w:bookmarkEnd w:id="174"/>
      <w:bookmarkEnd w:id="175"/>
      <w:r>
        <w:rPr>
          <w:highlight w:val="white"/>
        </w:rPr>
        <w:t>DAOS Container</w:t>
      </w:r>
      <w:bookmarkEnd w:id="176"/>
      <w:bookmarkEnd w:id="177"/>
      <w:bookmarkEnd w:id="178"/>
      <w:bookmarkEnd w:id="179"/>
      <w:bookmarkEnd w:id="180"/>
    </w:p>
    <w:p w14:paraId="54DD8E01" w14:textId="2097A37B" w:rsidR="006A465B" w:rsidRPr="006A465B" w:rsidRDefault="006A465B">
      <w:pPr>
        <w:pStyle w:val="Body1"/>
      </w:pPr>
      <w:r w:rsidRPr="006A465B">
        <w:t xml:space="preserve">A container represents an object address space inside a pool and </w:t>
      </w:r>
      <w:proofErr w:type="gramStart"/>
      <w:r w:rsidRPr="006A465B">
        <w:t>is identi</w:t>
      </w:r>
      <w:r>
        <w:t>fied</w:t>
      </w:r>
      <w:proofErr w:type="gramEnd"/>
      <w:r>
        <w:t xml:space="preserve"> by a UUID. Applications (i.e. directly or via </w:t>
      </w:r>
      <w:r w:rsidRPr="006A465B">
        <w:t>I/O middleware, domain-specific data format, big data or AI frameworks</w:t>
      </w:r>
      <w:r>
        <w:t>)</w:t>
      </w:r>
      <w:r w:rsidRPr="006A465B">
        <w:t xml:space="preserve"> </w:t>
      </w:r>
      <w:r>
        <w:t xml:space="preserve">store all related datasets into a </w:t>
      </w:r>
      <w:proofErr w:type="gramStart"/>
      <w:r>
        <w:t>container which</w:t>
      </w:r>
      <w:proofErr w:type="gramEnd"/>
      <w:r>
        <w:t xml:space="preserve"> is the unit of storage management for the user.</w:t>
      </w:r>
    </w:p>
    <w:p w14:paraId="421CB667" w14:textId="77777777" w:rsidR="006A465B" w:rsidRPr="006A465B" w:rsidRDefault="006A465B">
      <w:pPr>
        <w:pStyle w:val="Body1"/>
      </w:pPr>
      <w:proofErr w:type="gramStart"/>
      <w:r w:rsidRPr="006A465B">
        <w:t>Likewise</w:t>
      </w:r>
      <w:proofErr w:type="gramEnd"/>
      <w:r w:rsidRPr="006A465B">
        <w:t xml:space="preserve"> to pools, containers can store user attributes and a set of properties must be passed at container creation time to configure different features like checksums.</w:t>
      </w:r>
    </w:p>
    <w:p w14:paraId="5EED8FA5" w14:textId="267BCD01" w:rsidR="00B06F7F" w:rsidRDefault="00280F7E" w:rsidP="00B06F7F">
      <w:pPr>
        <w:pStyle w:val="Body1"/>
        <w:rPr>
          <w:highlight w:val="white"/>
        </w:rPr>
      </w:pPr>
      <w:r>
        <w:rPr>
          <w:highlight w:val="white"/>
        </w:rPr>
        <w:t xml:space="preserve">Objects in a container </w:t>
      </w:r>
      <w:proofErr w:type="gramStart"/>
      <w:r w:rsidR="00094AE9">
        <w:rPr>
          <w:highlight w:val="white"/>
        </w:rPr>
        <w:t>are identified</w:t>
      </w:r>
      <w:proofErr w:type="gramEnd"/>
      <w:r w:rsidR="00094AE9">
        <w:rPr>
          <w:highlight w:val="white"/>
        </w:rPr>
        <w:t xml:space="preserve"> by a unique 128-bit object address and </w:t>
      </w:r>
      <w:r>
        <w:rPr>
          <w:highlight w:val="white"/>
        </w:rPr>
        <w:t xml:space="preserve">may have different schemas for data distribution and redundancy over targets. </w:t>
      </w:r>
      <w:r w:rsidR="006A465B" w:rsidRPr="006A465B">
        <w:t xml:space="preserve">Dynamic or static striping, replication or erasure </w:t>
      </w:r>
      <w:proofErr w:type="gramStart"/>
      <w:r w:rsidR="006A465B" w:rsidRPr="006A465B">
        <w:t>code are</w:t>
      </w:r>
      <w:proofErr w:type="gramEnd"/>
      <w:r w:rsidR="006A465B" w:rsidRPr="006A465B">
        <w:t xml:space="preserve"> some parameters required to define the object schema.</w:t>
      </w:r>
      <w:r w:rsidR="00094AE9">
        <w:rPr>
          <w:highlight w:val="white"/>
        </w:rPr>
        <w:t xml:space="preserve"> </w:t>
      </w:r>
      <w:r>
        <w:rPr>
          <w:highlight w:val="white"/>
        </w:rPr>
        <w:t xml:space="preserve">The object class defines common schema attributes for a set of objects. Each object class </w:t>
      </w:r>
      <w:proofErr w:type="gramStart"/>
      <w:r>
        <w:rPr>
          <w:highlight w:val="white"/>
        </w:rPr>
        <w:t>is assigned</w:t>
      </w:r>
      <w:proofErr w:type="gramEnd"/>
      <w:r>
        <w:rPr>
          <w:highlight w:val="white"/>
        </w:rPr>
        <w:t xml:space="preserve"> a unique identifier and is associated with a given schema at the pool level. A new object class can be defined at any time with a configurable schema, which is then immutable after creation, or at least until all objects belonging to the class have been destroyed. For convenience, several object classes expected to be the most commonly used </w:t>
      </w:r>
      <w:proofErr w:type="gramStart"/>
      <w:r>
        <w:rPr>
          <w:highlight w:val="white"/>
        </w:rPr>
        <w:t>will</w:t>
      </w:r>
      <w:proofErr w:type="gramEnd"/>
      <w:r>
        <w:rPr>
          <w:highlight w:val="white"/>
        </w:rPr>
        <w:t xml:space="preserve"> be predefined by default when the pool is created, as shown</w:t>
      </w:r>
      <w:r w:rsidR="00B06F7F">
        <w:rPr>
          <w:highlight w:val="white"/>
        </w:rPr>
        <w:t xml:space="preserve"> in </w:t>
      </w:r>
      <w:r w:rsidR="00B06F7F">
        <w:rPr>
          <w:highlight w:val="white"/>
        </w:rPr>
        <w:fldChar w:fldCharType="begin"/>
      </w:r>
      <w:r w:rsidR="00B06F7F">
        <w:rPr>
          <w:highlight w:val="white"/>
        </w:rPr>
        <w:instrText xml:space="preserve"> REF _Ref2076179 \h </w:instrText>
      </w:r>
      <w:r w:rsidR="00B06F7F">
        <w:rPr>
          <w:highlight w:val="white"/>
        </w:rPr>
      </w:r>
      <w:r w:rsidR="00B06F7F">
        <w:rPr>
          <w:highlight w:val="white"/>
        </w:rPr>
        <w:fldChar w:fldCharType="separate"/>
      </w:r>
      <w:r w:rsidR="002979D8">
        <w:t xml:space="preserve">Table </w:t>
      </w:r>
      <w:r w:rsidR="002979D8">
        <w:rPr>
          <w:noProof/>
        </w:rPr>
        <w:t>2</w:t>
      </w:r>
      <w:r w:rsidR="002979D8">
        <w:noBreakHyphen/>
      </w:r>
      <w:r w:rsidR="002979D8">
        <w:rPr>
          <w:noProof/>
        </w:rPr>
        <w:t>2</w:t>
      </w:r>
      <w:r w:rsidR="00B06F7F">
        <w:rPr>
          <w:highlight w:val="white"/>
        </w:rPr>
        <w:fldChar w:fldCharType="end"/>
      </w:r>
      <w:r>
        <w:rPr>
          <w:highlight w:val="white"/>
        </w:rPr>
        <w:t>.</w:t>
      </w:r>
    </w:p>
    <w:p w14:paraId="2C0DC68A" w14:textId="2136F805" w:rsidR="00B06F7F" w:rsidRDefault="00B06F7F" w:rsidP="00B06F7F">
      <w:pPr>
        <w:pStyle w:val="Caption"/>
        <w:rPr>
          <w:highlight w:val="white"/>
        </w:rPr>
      </w:pPr>
      <w:bookmarkStart w:id="181" w:name="_Ref2076179"/>
      <w:bookmarkStart w:id="182" w:name="_Toc4748896"/>
      <w:proofErr w:type="gramStart"/>
      <w:r>
        <w:t xml:space="preserve">Table </w:t>
      </w:r>
      <w:r w:rsidR="007C4A78">
        <w:rPr>
          <w:noProof/>
        </w:rPr>
        <w:fldChar w:fldCharType="begin"/>
      </w:r>
      <w:r w:rsidR="007C4A78">
        <w:rPr>
          <w:noProof/>
        </w:rPr>
        <w:instrText xml:space="preserve"> STYLEREF 1 \s </w:instrText>
      </w:r>
      <w:r w:rsidR="007C4A78">
        <w:rPr>
          <w:noProof/>
        </w:rPr>
        <w:fldChar w:fldCharType="separate"/>
      </w:r>
      <w:r w:rsidR="002979D8">
        <w:rPr>
          <w:noProof/>
        </w:rPr>
        <w:t>2</w:t>
      </w:r>
      <w:r w:rsidR="007C4A78">
        <w:rPr>
          <w:noProof/>
        </w:rPr>
        <w:fldChar w:fldCharType="end"/>
      </w:r>
      <w:r>
        <w:noBreakHyphen/>
      </w:r>
      <w:r w:rsidR="007C4A78">
        <w:rPr>
          <w:noProof/>
        </w:rPr>
        <w:fldChar w:fldCharType="begin"/>
      </w:r>
      <w:r w:rsidR="007C4A78">
        <w:rPr>
          <w:noProof/>
        </w:rPr>
        <w:instrText xml:space="preserve"> SEQ Table \* ARABIC \s 1 </w:instrText>
      </w:r>
      <w:r w:rsidR="007C4A78">
        <w:rPr>
          <w:noProof/>
        </w:rPr>
        <w:fldChar w:fldCharType="separate"/>
      </w:r>
      <w:r w:rsidR="002979D8">
        <w:rPr>
          <w:noProof/>
        </w:rPr>
        <w:t>2</w:t>
      </w:r>
      <w:r w:rsidR="007C4A78">
        <w:rPr>
          <w:noProof/>
        </w:rPr>
        <w:fldChar w:fldCharType="end"/>
      </w:r>
      <w:bookmarkEnd w:id="181"/>
      <w:r>
        <w:t>.</w:t>
      </w:r>
      <w:proofErr w:type="gramEnd"/>
      <w:r>
        <w:t xml:space="preserve"> </w:t>
      </w:r>
      <w:r>
        <w:rPr>
          <w:bCs/>
          <w:highlight w:val="white"/>
        </w:rPr>
        <w:t>Sample of Pre-defined Object Classes</w:t>
      </w:r>
      <w:bookmarkEnd w:id="182"/>
    </w:p>
    <w:tbl>
      <w:tblPr>
        <w:tblStyle w:val="TableGrid"/>
        <w:tblW w:w="7746" w:type="dxa"/>
        <w:jc w:val="center"/>
        <w:tblLook w:val="04A0" w:firstRow="1" w:lastRow="0" w:firstColumn="1" w:lastColumn="0" w:noHBand="0" w:noVBand="1"/>
      </w:tblPr>
      <w:tblGrid>
        <w:gridCol w:w="2337"/>
        <w:gridCol w:w="1507"/>
        <w:gridCol w:w="3902"/>
      </w:tblGrid>
      <w:tr w:rsidR="00B06F7F" w:rsidRPr="00B06F7F" w14:paraId="5C5D72A8" w14:textId="77777777" w:rsidTr="00E00DA9">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EEC04A" w14:textId="77777777" w:rsidR="00B06F7F" w:rsidRPr="00B06F7F" w:rsidRDefault="00B06F7F" w:rsidP="00B06F7F">
            <w:pPr>
              <w:pStyle w:val="TableHeading"/>
              <w:rPr>
                <w:color w:val="640032"/>
              </w:rPr>
            </w:pPr>
            <w:r w:rsidRPr="00B06F7F">
              <w:t>Object Class (RW = read/write, RM = read-mostly</w:t>
            </w:r>
          </w:p>
        </w:tc>
        <w:tc>
          <w:tcPr>
            <w:tcW w:w="1507" w:type="dxa"/>
          </w:tcPr>
          <w:p w14:paraId="5F0BA240" w14:textId="788E9C8E" w:rsidR="00B06F7F" w:rsidRPr="00B06F7F" w:rsidRDefault="00B06F7F" w:rsidP="00B06F7F">
            <w:pPr>
              <w:pStyle w:val="TableHeading"/>
            </w:pPr>
            <w:r w:rsidRPr="00B06F7F">
              <w:t>Redundancy</w:t>
            </w:r>
          </w:p>
        </w:tc>
        <w:tc>
          <w:tcPr>
            <w:tcW w:w="3902" w:type="dxa"/>
          </w:tcPr>
          <w:p w14:paraId="5C5C4F5C" w14:textId="7DBA8BB5" w:rsidR="00B06F7F" w:rsidRPr="00B06F7F" w:rsidRDefault="00B06F7F" w:rsidP="00B06F7F">
            <w:pPr>
              <w:pStyle w:val="TableHeading"/>
            </w:pPr>
            <w:r w:rsidRPr="00B06F7F">
              <w:t>Metadata in OIT, (SC = stripe count, RC = replica count, PC = parity count, TGT = target</w:t>
            </w:r>
          </w:p>
        </w:tc>
      </w:tr>
      <w:tr w:rsidR="00B06F7F" w:rsidRPr="00B06F7F" w14:paraId="6BE074AF" w14:textId="77777777" w:rsidTr="00E00DA9">
        <w:trPr>
          <w:jc w:val="center"/>
        </w:trPr>
        <w:tc>
          <w:tcPr>
            <w:tcW w:w="2337" w:type="dxa"/>
          </w:tcPr>
          <w:p w14:paraId="738E5F53" w14:textId="77777777" w:rsidR="00B06F7F" w:rsidRPr="00B06F7F" w:rsidRDefault="00B06F7F" w:rsidP="00B06F7F">
            <w:pPr>
              <w:pStyle w:val="Body1"/>
              <w:rPr>
                <w:highlight w:val="white"/>
              </w:rPr>
            </w:pPr>
            <w:r w:rsidRPr="00B06F7F">
              <w:rPr>
                <w:highlight w:val="white"/>
              </w:rPr>
              <w:t>Small size &amp; RW</w:t>
            </w:r>
          </w:p>
        </w:tc>
        <w:tc>
          <w:tcPr>
            <w:tcW w:w="1507" w:type="dxa"/>
          </w:tcPr>
          <w:p w14:paraId="7159C203" w14:textId="77777777" w:rsidR="00B06F7F" w:rsidRPr="00B06F7F" w:rsidRDefault="00B06F7F" w:rsidP="00B06F7F">
            <w:pPr>
              <w:pStyle w:val="Body1"/>
              <w:rPr>
                <w:highlight w:val="white"/>
              </w:rPr>
            </w:pPr>
            <w:r w:rsidRPr="00B06F7F">
              <w:rPr>
                <w:highlight w:val="white"/>
              </w:rPr>
              <w:t>Replication</w:t>
            </w:r>
          </w:p>
        </w:tc>
        <w:tc>
          <w:tcPr>
            <w:tcW w:w="3902" w:type="dxa"/>
          </w:tcPr>
          <w:p w14:paraId="1B74D372" w14:textId="77777777" w:rsidR="00B06F7F" w:rsidRPr="00B06F7F" w:rsidRDefault="00B06F7F" w:rsidP="00B06F7F">
            <w:pPr>
              <w:pStyle w:val="Body1"/>
              <w:rPr>
                <w:highlight w:val="white"/>
              </w:rPr>
            </w:pPr>
            <w:r w:rsidRPr="00B06F7F">
              <w:rPr>
                <w:highlight w:val="white"/>
              </w:rPr>
              <w:t xml:space="preserve">No (static </w:t>
            </w:r>
            <w:proofErr w:type="spellStart"/>
            <w:r w:rsidRPr="00B06F7F">
              <w:rPr>
                <w:highlight w:val="white"/>
              </w:rPr>
              <w:t>SCxRC</w:t>
            </w:r>
            <w:proofErr w:type="spellEnd"/>
            <w:r w:rsidRPr="00B06F7F">
              <w:rPr>
                <w:highlight w:val="white"/>
              </w:rPr>
              <w:t>, e.g. 1x4)</w:t>
            </w:r>
          </w:p>
        </w:tc>
      </w:tr>
      <w:tr w:rsidR="00B06F7F" w:rsidRPr="00B06F7F" w14:paraId="1F705581" w14:textId="77777777" w:rsidTr="00E00DA9">
        <w:trPr>
          <w:jc w:val="center"/>
        </w:trPr>
        <w:tc>
          <w:tcPr>
            <w:tcW w:w="2337" w:type="dxa"/>
          </w:tcPr>
          <w:p w14:paraId="1CE9473A" w14:textId="77777777" w:rsidR="00B06F7F" w:rsidRPr="00B06F7F" w:rsidRDefault="00B06F7F" w:rsidP="00B06F7F">
            <w:pPr>
              <w:pStyle w:val="Body1"/>
              <w:rPr>
                <w:highlight w:val="white"/>
              </w:rPr>
            </w:pPr>
            <w:r w:rsidRPr="00B06F7F">
              <w:rPr>
                <w:highlight w:val="white"/>
              </w:rPr>
              <w:t>Small size &amp; RM</w:t>
            </w:r>
          </w:p>
        </w:tc>
        <w:tc>
          <w:tcPr>
            <w:tcW w:w="1507" w:type="dxa"/>
          </w:tcPr>
          <w:p w14:paraId="04FF57C7" w14:textId="77777777" w:rsidR="00B06F7F" w:rsidRPr="00B06F7F" w:rsidRDefault="00B06F7F" w:rsidP="00B06F7F">
            <w:pPr>
              <w:pStyle w:val="Body1"/>
              <w:rPr>
                <w:highlight w:val="white"/>
              </w:rPr>
            </w:pPr>
            <w:r w:rsidRPr="00B06F7F">
              <w:rPr>
                <w:highlight w:val="white"/>
              </w:rPr>
              <w:t>Erasure code</w:t>
            </w:r>
          </w:p>
        </w:tc>
        <w:tc>
          <w:tcPr>
            <w:tcW w:w="3902" w:type="dxa"/>
          </w:tcPr>
          <w:p w14:paraId="52D70F3C" w14:textId="77777777" w:rsidR="00B06F7F" w:rsidRPr="00B06F7F" w:rsidRDefault="00B06F7F" w:rsidP="00B06F7F">
            <w:pPr>
              <w:pStyle w:val="Body1"/>
              <w:rPr>
                <w:highlight w:val="white"/>
              </w:rPr>
            </w:pPr>
            <w:r w:rsidRPr="00B06F7F">
              <w:rPr>
                <w:highlight w:val="white"/>
              </w:rPr>
              <w:t>No (static SC+PC, e.g.  4+2)</w:t>
            </w:r>
          </w:p>
        </w:tc>
      </w:tr>
      <w:tr w:rsidR="00B06F7F" w:rsidRPr="00B06F7F" w14:paraId="0ED6A758" w14:textId="77777777" w:rsidTr="00E00DA9">
        <w:trPr>
          <w:jc w:val="center"/>
        </w:trPr>
        <w:tc>
          <w:tcPr>
            <w:tcW w:w="2337" w:type="dxa"/>
          </w:tcPr>
          <w:p w14:paraId="338CEE23" w14:textId="77777777" w:rsidR="00B06F7F" w:rsidRPr="00B06F7F" w:rsidRDefault="00B06F7F" w:rsidP="00B06F7F">
            <w:pPr>
              <w:pStyle w:val="Body1"/>
              <w:rPr>
                <w:highlight w:val="white"/>
              </w:rPr>
            </w:pPr>
            <w:r w:rsidRPr="00B06F7F">
              <w:rPr>
                <w:highlight w:val="white"/>
              </w:rPr>
              <w:t>Large size &amp; RW</w:t>
            </w:r>
          </w:p>
        </w:tc>
        <w:tc>
          <w:tcPr>
            <w:tcW w:w="1507" w:type="dxa"/>
          </w:tcPr>
          <w:p w14:paraId="34407630" w14:textId="77777777" w:rsidR="00B06F7F" w:rsidRPr="00B06F7F" w:rsidRDefault="00B06F7F" w:rsidP="00B06F7F">
            <w:pPr>
              <w:pStyle w:val="Body1"/>
              <w:rPr>
                <w:highlight w:val="white"/>
              </w:rPr>
            </w:pPr>
            <w:r w:rsidRPr="00B06F7F">
              <w:rPr>
                <w:highlight w:val="white"/>
              </w:rPr>
              <w:t>Replication</w:t>
            </w:r>
          </w:p>
        </w:tc>
        <w:tc>
          <w:tcPr>
            <w:tcW w:w="3902" w:type="dxa"/>
          </w:tcPr>
          <w:p w14:paraId="2802CF47" w14:textId="77777777" w:rsidR="00B06F7F" w:rsidRPr="00B06F7F" w:rsidRDefault="00B06F7F" w:rsidP="00B06F7F">
            <w:pPr>
              <w:pStyle w:val="Body1"/>
              <w:rPr>
                <w:highlight w:val="white"/>
              </w:rPr>
            </w:pPr>
            <w:r w:rsidRPr="00B06F7F">
              <w:rPr>
                <w:highlight w:val="white"/>
              </w:rPr>
              <w:t xml:space="preserve">No (static </w:t>
            </w:r>
            <w:proofErr w:type="spellStart"/>
            <w:r w:rsidRPr="00B06F7F">
              <w:rPr>
                <w:highlight w:val="white"/>
              </w:rPr>
              <w:t>SCxRC</w:t>
            </w:r>
            <w:proofErr w:type="spellEnd"/>
            <w:r w:rsidRPr="00B06F7F">
              <w:rPr>
                <w:highlight w:val="white"/>
              </w:rPr>
              <w:t xml:space="preserve"> over max #targets)</w:t>
            </w:r>
          </w:p>
        </w:tc>
      </w:tr>
      <w:tr w:rsidR="00B06F7F" w:rsidRPr="00B06F7F" w14:paraId="62680AA8" w14:textId="77777777" w:rsidTr="00E00DA9">
        <w:trPr>
          <w:jc w:val="center"/>
        </w:trPr>
        <w:tc>
          <w:tcPr>
            <w:tcW w:w="2337" w:type="dxa"/>
          </w:tcPr>
          <w:p w14:paraId="5BDE988F" w14:textId="77777777" w:rsidR="00B06F7F" w:rsidRPr="00B06F7F" w:rsidRDefault="00B06F7F" w:rsidP="00B06F7F">
            <w:pPr>
              <w:pStyle w:val="Body1"/>
              <w:rPr>
                <w:highlight w:val="white"/>
              </w:rPr>
            </w:pPr>
            <w:r w:rsidRPr="00B06F7F">
              <w:rPr>
                <w:highlight w:val="white"/>
              </w:rPr>
              <w:t>Large size &amp; RM</w:t>
            </w:r>
          </w:p>
        </w:tc>
        <w:tc>
          <w:tcPr>
            <w:tcW w:w="1507" w:type="dxa"/>
          </w:tcPr>
          <w:p w14:paraId="6EEC659E" w14:textId="77777777" w:rsidR="00B06F7F" w:rsidRPr="00B06F7F" w:rsidRDefault="00B06F7F" w:rsidP="00B06F7F">
            <w:pPr>
              <w:pStyle w:val="Body1"/>
              <w:rPr>
                <w:highlight w:val="white"/>
              </w:rPr>
            </w:pPr>
            <w:r w:rsidRPr="00B06F7F">
              <w:rPr>
                <w:highlight w:val="white"/>
              </w:rPr>
              <w:t>Erasure code</w:t>
            </w:r>
          </w:p>
        </w:tc>
        <w:tc>
          <w:tcPr>
            <w:tcW w:w="3902" w:type="dxa"/>
          </w:tcPr>
          <w:p w14:paraId="7E035F32" w14:textId="77777777" w:rsidR="00B06F7F" w:rsidRPr="00B06F7F" w:rsidRDefault="00B06F7F" w:rsidP="00B06F7F">
            <w:pPr>
              <w:pStyle w:val="Body1"/>
              <w:rPr>
                <w:highlight w:val="white"/>
              </w:rPr>
            </w:pPr>
            <w:r w:rsidRPr="00B06F7F">
              <w:rPr>
                <w:highlight w:val="white"/>
              </w:rPr>
              <w:t xml:space="preserve">No (static </w:t>
            </w:r>
            <w:proofErr w:type="spellStart"/>
            <w:r w:rsidRPr="00B06F7F">
              <w:rPr>
                <w:highlight w:val="white"/>
              </w:rPr>
              <w:t>SCx</w:t>
            </w:r>
            <w:proofErr w:type="spellEnd"/>
            <w:r w:rsidRPr="00B06F7F">
              <w:rPr>
                <w:highlight w:val="white"/>
              </w:rPr>
              <w:t>(SC+PC) w/ max #TGT)</w:t>
            </w:r>
          </w:p>
        </w:tc>
      </w:tr>
      <w:tr w:rsidR="00B06F7F" w:rsidRPr="00B06F7F" w14:paraId="3CB380CC" w14:textId="77777777" w:rsidTr="00E00DA9">
        <w:trPr>
          <w:jc w:val="center"/>
        </w:trPr>
        <w:tc>
          <w:tcPr>
            <w:tcW w:w="2337" w:type="dxa"/>
          </w:tcPr>
          <w:p w14:paraId="4C6DB4DC" w14:textId="77777777" w:rsidR="00B06F7F" w:rsidRPr="00B06F7F" w:rsidRDefault="00B06F7F" w:rsidP="00B06F7F">
            <w:pPr>
              <w:pStyle w:val="Body1"/>
              <w:rPr>
                <w:highlight w:val="white"/>
              </w:rPr>
            </w:pPr>
            <w:r w:rsidRPr="00B06F7F">
              <w:rPr>
                <w:highlight w:val="white"/>
              </w:rPr>
              <w:t>Unknown size &amp; RW</w:t>
            </w:r>
          </w:p>
        </w:tc>
        <w:tc>
          <w:tcPr>
            <w:tcW w:w="1507" w:type="dxa"/>
          </w:tcPr>
          <w:p w14:paraId="12FDF579" w14:textId="77777777" w:rsidR="00B06F7F" w:rsidRPr="00B06F7F" w:rsidRDefault="00B06F7F" w:rsidP="00B06F7F">
            <w:pPr>
              <w:pStyle w:val="Body1"/>
              <w:rPr>
                <w:highlight w:val="white"/>
              </w:rPr>
            </w:pPr>
            <w:r w:rsidRPr="00B06F7F">
              <w:rPr>
                <w:highlight w:val="white"/>
              </w:rPr>
              <w:t>Replication</w:t>
            </w:r>
          </w:p>
        </w:tc>
        <w:tc>
          <w:tcPr>
            <w:tcW w:w="3902" w:type="dxa"/>
          </w:tcPr>
          <w:p w14:paraId="33BEE066" w14:textId="77777777" w:rsidR="00B06F7F" w:rsidRPr="00B06F7F" w:rsidRDefault="00B06F7F" w:rsidP="00B06F7F">
            <w:pPr>
              <w:pStyle w:val="Body1"/>
              <w:rPr>
                <w:highlight w:val="white"/>
              </w:rPr>
            </w:pPr>
            <w:proofErr w:type="spellStart"/>
            <w:r w:rsidRPr="00B06F7F">
              <w:rPr>
                <w:highlight w:val="white"/>
              </w:rPr>
              <w:t>SCxRC</w:t>
            </w:r>
            <w:proofErr w:type="spellEnd"/>
            <w:r w:rsidRPr="00B06F7F">
              <w:rPr>
                <w:highlight w:val="white"/>
              </w:rPr>
              <w:t xml:space="preserve"> (e.g. 1x4 initially and grows)</w:t>
            </w:r>
          </w:p>
        </w:tc>
      </w:tr>
      <w:tr w:rsidR="00B06F7F" w:rsidRPr="00B06F7F" w14:paraId="1522FDA2" w14:textId="77777777" w:rsidTr="00E00DA9">
        <w:trPr>
          <w:jc w:val="center"/>
        </w:trPr>
        <w:tc>
          <w:tcPr>
            <w:tcW w:w="2337" w:type="dxa"/>
          </w:tcPr>
          <w:p w14:paraId="4D60E07C" w14:textId="77777777" w:rsidR="00B06F7F" w:rsidRPr="00B06F7F" w:rsidRDefault="00B06F7F" w:rsidP="00B06F7F">
            <w:pPr>
              <w:pStyle w:val="Body1"/>
              <w:rPr>
                <w:highlight w:val="white"/>
              </w:rPr>
            </w:pPr>
            <w:r w:rsidRPr="00B06F7F">
              <w:rPr>
                <w:highlight w:val="white"/>
              </w:rPr>
              <w:t>Unknown size &amp; RM</w:t>
            </w:r>
          </w:p>
        </w:tc>
        <w:tc>
          <w:tcPr>
            <w:tcW w:w="1507" w:type="dxa"/>
          </w:tcPr>
          <w:p w14:paraId="0657EC66" w14:textId="77777777" w:rsidR="00B06F7F" w:rsidRPr="00B06F7F" w:rsidRDefault="00B06F7F" w:rsidP="00B06F7F">
            <w:pPr>
              <w:pStyle w:val="Body1"/>
              <w:rPr>
                <w:highlight w:val="white"/>
              </w:rPr>
            </w:pPr>
            <w:r w:rsidRPr="00B06F7F">
              <w:rPr>
                <w:highlight w:val="white"/>
              </w:rPr>
              <w:t>Erasure code</w:t>
            </w:r>
          </w:p>
        </w:tc>
        <w:tc>
          <w:tcPr>
            <w:tcW w:w="3902" w:type="dxa"/>
          </w:tcPr>
          <w:p w14:paraId="7614C052" w14:textId="77777777" w:rsidR="00B06F7F" w:rsidRPr="00B06F7F" w:rsidRDefault="00B06F7F" w:rsidP="00B06F7F">
            <w:pPr>
              <w:pStyle w:val="Body1"/>
              <w:rPr>
                <w:highlight w:val="white"/>
              </w:rPr>
            </w:pPr>
            <w:r w:rsidRPr="00B06F7F">
              <w:rPr>
                <w:highlight w:val="white"/>
              </w:rPr>
              <w:t>SC+PC (e.g. 4+2 initially and grows)</w:t>
            </w:r>
          </w:p>
        </w:tc>
      </w:tr>
    </w:tbl>
    <w:p w14:paraId="3C6BCF19" w14:textId="77777777" w:rsidR="00094AE9" w:rsidRDefault="00094AE9" w:rsidP="00B06F7F">
      <w:pPr>
        <w:pStyle w:val="Body1"/>
        <w:rPr>
          <w:highlight w:val="white"/>
        </w:rPr>
      </w:pPr>
    </w:p>
    <w:p w14:paraId="71B891FB" w14:textId="0DA10BB1" w:rsidR="00F77712" w:rsidRDefault="00280F7E" w:rsidP="00B06F7F">
      <w:pPr>
        <w:pStyle w:val="Body1"/>
      </w:pPr>
      <w:r>
        <w:rPr>
          <w:highlight w:val="white"/>
        </w:rPr>
        <w:t xml:space="preserve">A container is the unit of </w:t>
      </w:r>
      <w:r w:rsidR="00094AE9">
        <w:rPr>
          <w:highlight w:val="white"/>
        </w:rPr>
        <w:t xml:space="preserve">transaction </w:t>
      </w:r>
      <w:r>
        <w:rPr>
          <w:highlight w:val="white"/>
        </w:rPr>
        <w:t xml:space="preserve">and </w:t>
      </w:r>
      <w:r w:rsidR="00094AE9">
        <w:rPr>
          <w:highlight w:val="white"/>
        </w:rPr>
        <w:t>snapshot</w:t>
      </w:r>
      <w:r>
        <w:rPr>
          <w:highlight w:val="white"/>
        </w:rPr>
        <w:t>.</w:t>
      </w:r>
      <w:r w:rsidR="00094AE9">
        <w:rPr>
          <w:highlight w:val="white"/>
        </w:rPr>
        <w:t xml:space="preserve"> </w:t>
      </w:r>
      <w:r w:rsidR="00F77712" w:rsidRPr="00F77712">
        <w:t xml:space="preserve">Container metadata (i.e. list of snapshots, container open handles, object class, user attributes, properties, etc.) are stored in persistent memory and maintained by a dedicated container metadata service that either uses the same replicated engine as the </w:t>
      </w:r>
      <w:proofErr w:type="gramStart"/>
      <w:r w:rsidR="00F77712" w:rsidRPr="00F77712">
        <w:t>parent metadata pool service</w:t>
      </w:r>
      <w:proofErr w:type="gramEnd"/>
      <w:r w:rsidR="00F77712" w:rsidRPr="00F77712">
        <w:t>, or has its own engine.</w:t>
      </w:r>
    </w:p>
    <w:p w14:paraId="7B84BAA2" w14:textId="26738F5D" w:rsidR="000D2BC2" w:rsidRDefault="00280F7E" w:rsidP="00E00DA9">
      <w:pPr>
        <w:pStyle w:val="Heading3"/>
        <w:rPr>
          <w:highlight w:val="white"/>
        </w:rPr>
      </w:pPr>
      <w:bookmarkStart w:id="183" w:name="_Toc4767441"/>
      <w:bookmarkStart w:id="184" w:name="_Toc4767442"/>
      <w:bookmarkStart w:id="185" w:name="_Ref2084572"/>
      <w:bookmarkStart w:id="186" w:name="_Toc4535354"/>
      <w:bookmarkStart w:id="187" w:name="_Toc4710606"/>
      <w:bookmarkStart w:id="188" w:name="_Toc4767443"/>
      <w:bookmarkStart w:id="189" w:name="_Toc4748795"/>
      <w:bookmarkEnd w:id="183"/>
      <w:bookmarkEnd w:id="184"/>
      <w:r>
        <w:rPr>
          <w:highlight w:val="white"/>
        </w:rPr>
        <w:t>DAOS Object</w:t>
      </w:r>
      <w:bookmarkEnd w:id="185"/>
      <w:bookmarkEnd w:id="186"/>
      <w:bookmarkEnd w:id="187"/>
      <w:bookmarkEnd w:id="188"/>
      <w:bookmarkEnd w:id="189"/>
    </w:p>
    <w:p w14:paraId="36373CD5" w14:textId="06EE7E48" w:rsidR="00F77712" w:rsidRPr="00E00DA9" w:rsidRDefault="00F77712" w:rsidP="00E00DA9">
      <w:pPr>
        <w:pStyle w:val="Body1"/>
        <w:rPr>
          <w:highlight w:val="white"/>
        </w:rPr>
      </w:pPr>
      <w:r w:rsidRPr="00E00DA9">
        <w:t xml:space="preserve">To avoid scaling problems and overhead common to traditional storage system, DAOS objects are intentionally simple. </w:t>
      </w:r>
      <w:proofErr w:type="gramStart"/>
      <w:r w:rsidRPr="00E00DA9">
        <w:t>No default object metadata</w:t>
      </w:r>
      <w:proofErr w:type="gramEnd"/>
      <w:r w:rsidRPr="00E00DA9">
        <w:t xml:space="preserve"> beyond the type and schema are provided. This means that the system does not maintain time, size, owner, permissions </w:t>
      </w:r>
      <w:r w:rsidRPr="00E00DA9">
        <w:lastRenderedPageBreak/>
        <w:t xml:space="preserve">or even track openers. To achieve high availability and horizontal scalability, many object schemas (replication/erasure code, static/dynamic striping, etc.) </w:t>
      </w:r>
      <w:proofErr w:type="gramStart"/>
      <w:r w:rsidRPr="00E00DA9">
        <w:t>are provided</w:t>
      </w:r>
      <w:proofErr w:type="gramEnd"/>
      <w:r w:rsidRPr="00E00DA9">
        <w:t xml:space="preserve">. The schema framework is flexible and easily expandable to allow for new custom schema types in the future. The layout </w:t>
      </w:r>
      <w:proofErr w:type="gramStart"/>
      <w:r w:rsidRPr="00E00DA9">
        <w:t>is generated</w:t>
      </w:r>
      <w:proofErr w:type="gramEnd"/>
      <w:r w:rsidRPr="00E00DA9">
        <w:t xml:space="preserve"> algorithmically on object open from the object identifier and the pool map. End-to-end integrity </w:t>
      </w:r>
      <w:proofErr w:type="gramStart"/>
      <w:r w:rsidRPr="00E00DA9">
        <w:t>is assured</w:t>
      </w:r>
      <w:proofErr w:type="gramEnd"/>
      <w:r w:rsidRPr="00E00DA9">
        <w:t xml:space="preserve"> by protecting object data with checksums during network transfer and storage.</w:t>
      </w:r>
    </w:p>
    <w:p w14:paraId="67DCE209" w14:textId="39663C49" w:rsidR="000D2BC2" w:rsidRDefault="00F77712" w:rsidP="00E00DA9">
      <w:pPr>
        <w:pStyle w:val="Body1"/>
        <w:rPr>
          <w:highlight w:val="white"/>
        </w:rPr>
      </w:pPr>
      <w:r w:rsidRPr="00F77712">
        <w:rPr>
          <w:rFonts w:eastAsia="Times New Roman" w:cs="Arial"/>
        </w:rPr>
        <w:t xml:space="preserve">A DAOS object can be accessed through different </w:t>
      </w:r>
      <w:r>
        <w:rPr>
          <w:rFonts w:eastAsia="Times New Roman" w:cs="Arial"/>
        </w:rPr>
        <w:t xml:space="preserve">native interfaces exported by </w:t>
      </w:r>
      <w:proofErr w:type="spellStart"/>
      <w:r>
        <w:rPr>
          <w:rFonts w:eastAsia="Times New Roman" w:cs="Arial"/>
        </w:rPr>
        <w:t>libdaos</w:t>
      </w:r>
      <w:proofErr w:type="spellEnd"/>
      <w:r w:rsidRPr="00F77712">
        <w:rPr>
          <w:rFonts w:eastAsia="Times New Roman" w:cs="Arial"/>
        </w:rPr>
        <w:t>:</w:t>
      </w:r>
      <w:r>
        <w:rPr>
          <w:rFonts w:eastAsia="Times New Roman" w:cs="Arial"/>
        </w:rPr>
        <w:t xml:space="preserve"> multi-level key-array, key-value or array APIs that allows </w:t>
      </w:r>
      <w:proofErr w:type="gramStart"/>
      <w:r>
        <w:rPr>
          <w:rFonts w:eastAsia="Times New Roman" w:cs="Arial"/>
        </w:rPr>
        <w:t>to represent</w:t>
      </w:r>
      <w:proofErr w:type="gramEnd"/>
      <w:r>
        <w:rPr>
          <w:rFonts w:eastAsia="Times New Roman" w:cs="Arial"/>
        </w:rPr>
        <w:t xml:space="preserve"> efficiently structured, semi-structured or unstructured data.</w:t>
      </w:r>
    </w:p>
    <w:bookmarkEnd w:id="0"/>
    <w:bookmarkEnd w:id="1"/>
    <w:bookmarkEnd w:id="2"/>
    <w:bookmarkEnd w:id="3"/>
    <w:bookmarkEnd w:id="4"/>
    <w:bookmarkEnd w:id="127"/>
    <w:bookmarkEnd w:id="128"/>
    <w:bookmarkEnd w:id="129"/>
    <w:bookmarkEnd w:id="130"/>
    <w:bookmarkEnd w:id="131"/>
    <w:bookmarkEnd w:id="132"/>
    <w:p w14:paraId="2AE31592" w14:textId="77777777" w:rsidR="00F77712" w:rsidRDefault="00F77712" w:rsidP="00E00DA9">
      <w:pPr>
        <w:pStyle w:val="Bullet1"/>
        <w:numPr>
          <w:ilvl w:val="0"/>
          <w:numId w:val="0"/>
        </w:numPr>
        <w:ind w:left="360"/>
        <w:rPr>
          <w:highlight w:val="white"/>
        </w:rPr>
      </w:pPr>
    </w:p>
    <w:sectPr w:rsidR="00F77712" w:rsidSect="00C50DD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2" w:author="Gordon McPheeters" w:date="2019-03-14T12:01:00Z" w:initials="GM">
    <w:p w14:paraId="3CF1EB1F" w14:textId="727A9454" w:rsidR="002979D8" w:rsidRDefault="002979D8">
      <w:pPr>
        <w:pStyle w:val="CommentText"/>
      </w:pPr>
      <w:r>
        <w:rPr>
          <w:rStyle w:val="CommentReference"/>
        </w:rPr>
        <w:annotationRef/>
      </w:r>
      <w:r>
        <w:t xml:space="preserve">Number of total Pools allowed?  Perhaps the DAOS Concept legend should read “Per Pool” else it could be confused with a global limit. </w:t>
      </w:r>
    </w:p>
  </w:comment>
  <w:comment w:id="153" w:author="Carrier, John" w:date="2019-03-28T11:56:00Z" w:initials="CJ">
    <w:p w14:paraId="3FEE6AE4" w14:textId="231A6114" w:rsidR="002979D8" w:rsidRDefault="002979D8">
      <w:pPr>
        <w:pStyle w:val="CommentText"/>
      </w:pPr>
      <w:r>
        <w:rPr>
          <w:rStyle w:val="CommentReference"/>
        </w:rPr>
        <w:annotationRef/>
      </w:r>
      <w:r>
        <w:t xml:space="preserve">The limits aren’t per pool, but per concept. </w:t>
      </w:r>
      <w:r>
        <w:br/>
        <w:t xml:space="preserve">I’ve </w:t>
      </w:r>
      <w:r>
        <w:br/>
        <w:t>1) updated the column header to try make this clearer</w:t>
      </w:r>
      <w:r>
        <w:br/>
        <w:t>2) reordered the objects/pool to make clearer the dependency on the targets/pool</w:t>
      </w:r>
    </w:p>
  </w:comment>
  <w:comment w:id="171" w:author="Gordon McPheeters" w:date="2019-03-14T13:55:00Z" w:initials="GM">
    <w:p w14:paraId="1AFA439C" w14:textId="0F8D4A58" w:rsidR="002979D8" w:rsidRDefault="002979D8">
      <w:pPr>
        <w:pStyle w:val="CommentText"/>
      </w:pPr>
      <w:r>
        <w:rPr>
          <w:rStyle w:val="CommentReference"/>
        </w:rPr>
        <w:annotationRef/>
      </w:r>
      <w:r>
        <w:t>Add: while the pool remains</w:t>
      </w:r>
    </w:p>
  </w:comment>
  <w:comment w:id="172" w:author="Carrier, John" w:date="2019-03-28T12:26:00Z" w:initials="CJ">
    <w:p w14:paraId="5A467751" w14:textId="5A1AEC89" w:rsidR="002979D8" w:rsidRDefault="002979D8">
      <w:pPr>
        <w:pStyle w:val="CommentText"/>
      </w:pPr>
      <w:r>
        <w:rPr>
          <w:rStyle w:val="CommentReference"/>
        </w:rPr>
        <w:annotationRef/>
      </w:r>
      <w:proofErr w:type="gramStart"/>
      <w:r>
        <w:t>done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F1EB1F" w15:done="0"/>
  <w15:commentEx w15:paraId="3FEE6AE4" w15:paraIdParent="3CF1EB1F" w15:done="0"/>
  <w15:commentEx w15:paraId="1AFA439C" w15:done="0"/>
  <w15:commentEx w15:paraId="5A467751" w15:paraIdParent="1AFA43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9DAF7" w14:textId="77777777" w:rsidR="006E5519" w:rsidRDefault="006E5519" w:rsidP="0063442B">
      <w:pPr>
        <w:spacing w:after="0" w:line="240" w:lineRule="auto"/>
      </w:pPr>
      <w:r>
        <w:separator/>
      </w:r>
    </w:p>
    <w:p w14:paraId="5272071A" w14:textId="77777777" w:rsidR="006E5519" w:rsidRDefault="006E5519"/>
    <w:p w14:paraId="7B875452" w14:textId="77777777" w:rsidR="006E5519" w:rsidRDefault="006E5519"/>
  </w:endnote>
  <w:endnote w:type="continuationSeparator" w:id="0">
    <w:p w14:paraId="4738328A" w14:textId="77777777" w:rsidR="006E5519" w:rsidRDefault="006E5519" w:rsidP="0063442B">
      <w:pPr>
        <w:spacing w:after="0" w:line="240" w:lineRule="auto"/>
      </w:pPr>
      <w:r>
        <w:continuationSeparator/>
      </w:r>
    </w:p>
    <w:p w14:paraId="51F7B232" w14:textId="77777777" w:rsidR="006E5519" w:rsidRDefault="006E5519"/>
    <w:p w14:paraId="267C0EBE" w14:textId="77777777" w:rsidR="006E5519" w:rsidRDefault="006E5519"/>
  </w:endnote>
  <w:endnote w:type="continuationNotice" w:id="1">
    <w:p w14:paraId="592E2E12" w14:textId="77777777" w:rsidR="006E5519" w:rsidRDefault="006E55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717601">
          <w:rPr>
            <w:rFonts w:asciiTheme="minorHAnsi" w:hAnsiTheme="minorHAnsi"/>
            <w:noProof/>
            <w:sz w:val="22"/>
            <w:szCs w:val="22"/>
          </w:rPr>
          <w:t>7</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5F354" w14:textId="77777777" w:rsidR="006E5519" w:rsidRDefault="006E5519" w:rsidP="0063442B">
      <w:pPr>
        <w:spacing w:after="0" w:line="240" w:lineRule="auto"/>
      </w:pPr>
      <w:r>
        <w:separator/>
      </w:r>
    </w:p>
  </w:footnote>
  <w:footnote w:type="continuationSeparator" w:id="0">
    <w:p w14:paraId="3ACFD613" w14:textId="77777777" w:rsidR="006E5519" w:rsidRDefault="006E5519" w:rsidP="0063442B">
      <w:pPr>
        <w:spacing w:after="0" w:line="240" w:lineRule="auto"/>
      </w:pPr>
      <w:r>
        <w:continuationSeparator/>
      </w:r>
    </w:p>
    <w:p w14:paraId="52545731" w14:textId="77777777" w:rsidR="006E5519" w:rsidRDefault="006E5519"/>
    <w:p w14:paraId="08A1D470" w14:textId="77777777" w:rsidR="006E5519" w:rsidRDefault="006E5519"/>
  </w:footnote>
  <w:footnote w:type="continuationNotice" w:id="1">
    <w:p w14:paraId="3FEA5245" w14:textId="77777777" w:rsidR="006E5519" w:rsidRDefault="006E5519">
      <w:pPr>
        <w:spacing w:after="0" w:line="240" w:lineRule="auto"/>
      </w:pPr>
    </w:p>
  </w:footnote>
  <w:footnote w:id="2">
    <w:p w14:paraId="29467038" w14:textId="77777777" w:rsidR="002979D8" w:rsidRDefault="002979D8" w:rsidP="00C924F2">
      <w:pPr>
        <w:pStyle w:val="FootnoteText"/>
      </w:pPr>
      <w:r>
        <w:rPr>
          <w:rStyle w:val="FootnoteReference"/>
        </w:rPr>
        <w:footnoteRef/>
      </w:r>
      <w:r>
        <w:t xml:space="preserve"> </w:t>
      </w:r>
      <w:r w:rsidRPr="00C96974">
        <w:t>http://pmem.io/pmdk/</w:t>
      </w:r>
    </w:p>
  </w:footnote>
  <w:footnote w:id="3">
    <w:p w14:paraId="0E4BD430" w14:textId="77777777" w:rsidR="002979D8" w:rsidRDefault="002979D8" w:rsidP="00C924F2">
      <w:pPr>
        <w:pStyle w:val="FootnoteText"/>
      </w:pPr>
      <w:r>
        <w:rPr>
          <w:rStyle w:val="FootnoteReference"/>
        </w:rPr>
        <w:footnoteRef/>
      </w:r>
      <w:r>
        <w:t xml:space="preserve"> </w:t>
      </w:r>
      <w:r w:rsidRPr="00B02E79">
        <w:t>http://www.spdk.io/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6E5519">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ier, John">
    <w15:presenceInfo w15:providerId="AD" w15:userId="S-1-5-21-725345543-602162358-527237240-2483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sqgFAAcjsw8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620D"/>
    <w:rsid w:val="001E6351"/>
    <w:rsid w:val="001E65C9"/>
    <w:rsid w:val="001E6736"/>
    <w:rsid w:val="001E72C1"/>
    <w:rsid w:val="001E7C15"/>
    <w:rsid w:val="001E7EB5"/>
    <w:rsid w:val="001F0400"/>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519"/>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601"/>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2D2"/>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FE02D2"/>
  </w:style>
  <w:style w:type="paragraph" w:styleId="Heading1">
    <w:name w:val="heading 1"/>
    <w:basedOn w:val="Normal"/>
    <w:next w:val="Body1"/>
    <w:link w:val="Heading1Char"/>
    <w:uiPriority w:val="7"/>
    <w:qFormat/>
    <w:rsid w:val="00FE02D2"/>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FE02D2"/>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FE02D2"/>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FE02D2"/>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FE02D2"/>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FE02D2"/>
    <w:pPr>
      <w:outlineLvl w:val="5"/>
    </w:pPr>
  </w:style>
  <w:style w:type="paragraph" w:styleId="Heading7">
    <w:name w:val="heading 7"/>
    <w:basedOn w:val="Appendix2"/>
    <w:next w:val="Normal"/>
    <w:link w:val="Heading7Char"/>
    <w:autoRedefine/>
    <w:uiPriority w:val="99"/>
    <w:unhideWhenUsed/>
    <w:qFormat/>
    <w:locked/>
    <w:rsid w:val="00FE02D2"/>
    <w:pPr>
      <w:outlineLvl w:val="6"/>
    </w:pPr>
  </w:style>
  <w:style w:type="paragraph" w:styleId="Heading8">
    <w:name w:val="heading 8"/>
    <w:basedOn w:val="Appendix3"/>
    <w:next w:val="Body1"/>
    <w:link w:val="Heading8Char"/>
    <w:autoRedefine/>
    <w:uiPriority w:val="99"/>
    <w:unhideWhenUsed/>
    <w:qFormat/>
    <w:locked/>
    <w:rsid w:val="00FE02D2"/>
    <w:pPr>
      <w:outlineLvl w:val="7"/>
    </w:pPr>
  </w:style>
  <w:style w:type="paragraph" w:styleId="Heading9">
    <w:name w:val="heading 9"/>
    <w:basedOn w:val="Appendix4"/>
    <w:next w:val="Normal"/>
    <w:link w:val="Heading9Char"/>
    <w:uiPriority w:val="99"/>
    <w:unhideWhenUsed/>
    <w:qFormat/>
    <w:locked/>
    <w:rsid w:val="00FE02D2"/>
    <w:pPr>
      <w:outlineLvl w:val="8"/>
    </w:pPr>
    <w:rPr>
      <w:sz w:val="20"/>
      <w:szCs w:val="20"/>
    </w:rPr>
  </w:style>
  <w:style w:type="character" w:default="1" w:styleId="DefaultParagraphFont">
    <w:name w:val="Default Paragraph Font"/>
    <w:uiPriority w:val="1"/>
    <w:semiHidden/>
    <w:unhideWhenUsed/>
    <w:rsid w:val="00FE02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02D2"/>
  </w:style>
  <w:style w:type="character" w:customStyle="1" w:styleId="Heading1Char">
    <w:name w:val="Heading 1 Char"/>
    <w:basedOn w:val="DefaultParagraphFont"/>
    <w:link w:val="Heading1"/>
    <w:uiPriority w:val="7"/>
    <w:rsid w:val="00FE02D2"/>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FE02D2"/>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FE02D2"/>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FE02D2"/>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FE02D2"/>
    <w:rPr>
      <w:rFonts w:eastAsiaTheme="majorEastAsia" w:cstheme="majorBidi"/>
      <w:color w:val="243F60" w:themeColor="accent1" w:themeShade="7F"/>
    </w:rPr>
  </w:style>
  <w:style w:type="character" w:customStyle="1" w:styleId="TableLink">
    <w:name w:val="Table Link"/>
    <w:basedOn w:val="Link"/>
    <w:uiPriority w:val="5"/>
    <w:qFormat/>
    <w:rsid w:val="00FE02D2"/>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FE02D2"/>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FE02D2"/>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FE02D2"/>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FE02D2"/>
    <w:rPr>
      <w:rFonts w:eastAsia="Times New Roman" w:cs="Arial"/>
      <w:b/>
      <w:color w:val="004280"/>
    </w:rPr>
  </w:style>
  <w:style w:type="paragraph" w:styleId="BalloonText">
    <w:name w:val="Balloon Text"/>
    <w:basedOn w:val="Normal"/>
    <w:link w:val="BalloonTextChar"/>
    <w:uiPriority w:val="99"/>
    <w:semiHidden/>
    <w:unhideWhenUsed/>
    <w:locked/>
    <w:rsid w:val="00FE0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2D2"/>
    <w:rPr>
      <w:rFonts w:ascii="Tahoma" w:hAnsi="Tahoma" w:cs="Tahoma"/>
      <w:sz w:val="16"/>
      <w:szCs w:val="16"/>
    </w:rPr>
  </w:style>
  <w:style w:type="paragraph" w:customStyle="1" w:styleId="TableBody2">
    <w:name w:val="Table Body 2"/>
    <w:basedOn w:val="TableBody1"/>
    <w:link w:val="TableBody2Char"/>
    <w:uiPriority w:val="3"/>
    <w:qFormat/>
    <w:rsid w:val="00FE02D2"/>
    <w:pPr>
      <w:numPr>
        <w:ilvl w:val="1"/>
      </w:numPr>
    </w:pPr>
  </w:style>
  <w:style w:type="paragraph" w:customStyle="1" w:styleId="TableCode2">
    <w:name w:val="Table Code 2"/>
    <w:basedOn w:val="TableCode1"/>
    <w:link w:val="TableCode2Char"/>
    <w:uiPriority w:val="4"/>
    <w:qFormat/>
    <w:rsid w:val="00FE02D2"/>
    <w:pPr>
      <w:numPr>
        <w:ilvl w:val="1"/>
      </w:numPr>
    </w:pPr>
  </w:style>
  <w:style w:type="table" w:styleId="TableGrid">
    <w:name w:val="Table Grid"/>
    <w:basedOn w:val="TableNormal"/>
    <w:uiPriority w:val="59"/>
    <w:locked/>
    <w:rsid w:val="00FE02D2"/>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FE02D2"/>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FE02D2"/>
    <w:rPr>
      <w:rFonts w:ascii="Verdana" w:hAnsi="Verdana"/>
      <w:color w:val="004280"/>
      <w:sz w:val="20"/>
      <w:u w:val="single"/>
    </w:rPr>
  </w:style>
  <w:style w:type="paragraph" w:styleId="TableofFigures">
    <w:name w:val="table of figures"/>
    <w:basedOn w:val="Normal"/>
    <w:next w:val="Normal"/>
    <w:uiPriority w:val="99"/>
    <w:locked/>
    <w:rsid w:val="00FE02D2"/>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FE02D2"/>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FE02D2"/>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FE02D2"/>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FE02D2"/>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FE02D2"/>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FE02D2"/>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FE02D2"/>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FE02D2"/>
    <w:rPr>
      <w:rFonts w:ascii="Arial" w:eastAsia="Times New Roman" w:hAnsi="Arial" w:cs="Arial"/>
      <w:b/>
      <w:color w:val="004280"/>
    </w:rPr>
  </w:style>
  <w:style w:type="character" w:customStyle="1" w:styleId="Body2Char">
    <w:name w:val="Body 2 Char"/>
    <w:basedOn w:val="DefaultParagraphFont"/>
    <w:link w:val="Body2"/>
    <w:rsid w:val="00FE02D2"/>
    <w:rPr>
      <w:rFonts w:eastAsia="Times New Roman" w:cs="Arial"/>
      <w:shd w:val="clear" w:color="auto" w:fill="FFFFFF"/>
    </w:rPr>
  </w:style>
  <w:style w:type="paragraph" w:customStyle="1" w:styleId="Number1">
    <w:name w:val="Number 1"/>
    <w:basedOn w:val="Normal"/>
    <w:link w:val="Number1Char"/>
    <w:uiPriority w:val="2"/>
    <w:qFormat/>
    <w:rsid w:val="00FE02D2"/>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FE02D2"/>
    <w:rPr>
      <w:rFonts w:eastAsia="Times New Roman" w:cs="Times New Roman"/>
      <w:szCs w:val="24"/>
      <w:shd w:val="clear" w:color="auto" w:fill="FFFFFF"/>
    </w:rPr>
  </w:style>
  <w:style w:type="paragraph" w:customStyle="1" w:styleId="Bullet1">
    <w:name w:val="Bullet 1"/>
    <w:basedOn w:val="Normal"/>
    <w:link w:val="Bullet1Char"/>
    <w:uiPriority w:val="1"/>
    <w:qFormat/>
    <w:rsid w:val="00FE02D2"/>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FE02D2"/>
    <w:rPr>
      <w:rFonts w:eastAsia="Times New Roman" w:cs="Arial"/>
    </w:rPr>
  </w:style>
  <w:style w:type="paragraph" w:customStyle="1" w:styleId="Bullet2">
    <w:name w:val="Bullet 2"/>
    <w:basedOn w:val="Normal"/>
    <w:link w:val="Bullet2Char"/>
    <w:uiPriority w:val="1"/>
    <w:qFormat/>
    <w:rsid w:val="00FE02D2"/>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FE02D2"/>
    <w:rPr>
      <w:rFonts w:eastAsia="Times New Roman" w:cs="Arial"/>
    </w:rPr>
  </w:style>
  <w:style w:type="paragraph" w:customStyle="1" w:styleId="Number2">
    <w:name w:val="Number 2"/>
    <w:basedOn w:val="Normal"/>
    <w:link w:val="Number2Char"/>
    <w:uiPriority w:val="2"/>
    <w:qFormat/>
    <w:rsid w:val="00FE02D2"/>
    <w:pPr>
      <w:numPr>
        <w:ilvl w:val="1"/>
        <w:numId w:val="1"/>
      </w:numPr>
      <w:spacing w:before="40" w:after="40" w:line="240" w:lineRule="auto"/>
    </w:pPr>
  </w:style>
  <w:style w:type="paragraph" w:customStyle="1" w:styleId="TableHeading">
    <w:name w:val="Table Heading"/>
    <w:basedOn w:val="Normal"/>
    <w:link w:val="TableHeadingChar"/>
    <w:uiPriority w:val="6"/>
    <w:qFormat/>
    <w:rsid w:val="00FE02D2"/>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FE02D2"/>
    <w:rPr>
      <w:rFonts w:ascii="Arial" w:eastAsia="Times New Roman" w:hAnsi="Arial" w:cs="Arial"/>
      <w:b/>
      <w:color w:val="004280"/>
      <w:sz w:val="18"/>
    </w:rPr>
  </w:style>
  <w:style w:type="paragraph" w:customStyle="1" w:styleId="TableBody1">
    <w:name w:val="Table Body 1"/>
    <w:basedOn w:val="Normal"/>
    <w:link w:val="TableBody1Char"/>
    <w:uiPriority w:val="3"/>
    <w:qFormat/>
    <w:rsid w:val="00FE02D2"/>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FE02D2"/>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FE02D2"/>
    <w:pPr>
      <w:numPr>
        <w:numId w:val="4"/>
      </w:numPr>
      <w:spacing w:before="40" w:after="40"/>
    </w:pPr>
  </w:style>
  <w:style w:type="character" w:customStyle="1" w:styleId="TableBullet1Char">
    <w:name w:val="Table Bullet 1 Char"/>
    <w:basedOn w:val="TableBody1Char"/>
    <w:link w:val="TableBullet1"/>
    <w:uiPriority w:val="3"/>
    <w:rsid w:val="00FE02D2"/>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FE02D2"/>
    <w:pPr>
      <w:numPr>
        <w:ilvl w:val="1"/>
      </w:numPr>
    </w:pPr>
  </w:style>
  <w:style w:type="character" w:customStyle="1" w:styleId="TableBullet2Char">
    <w:name w:val="Table Bullet 2 Char"/>
    <w:basedOn w:val="TableBullet1Char"/>
    <w:link w:val="TableBullet2"/>
    <w:uiPriority w:val="3"/>
    <w:rsid w:val="00FE02D2"/>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FE02D2"/>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FE02D2"/>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FE02D2"/>
    <w:pPr>
      <w:numPr>
        <w:numId w:val="2"/>
      </w:numPr>
      <w:spacing w:before="40" w:after="40" w:line="240" w:lineRule="auto"/>
    </w:pPr>
    <w:rPr>
      <w:sz w:val="18"/>
    </w:rPr>
  </w:style>
  <w:style w:type="paragraph" w:customStyle="1" w:styleId="Headers">
    <w:name w:val="Headers"/>
    <w:basedOn w:val="Normal"/>
    <w:link w:val="HeadersChar"/>
    <w:uiPriority w:val="9"/>
    <w:qFormat/>
    <w:rsid w:val="00FE02D2"/>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FE02D2"/>
    <w:rPr>
      <w:rFonts w:ascii="Arial" w:eastAsia="Times New Roman" w:hAnsi="Arial" w:cs="Arial"/>
      <w:b/>
      <w:i/>
      <w:iCs/>
      <w:color w:val="004280"/>
    </w:rPr>
  </w:style>
  <w:style w:type="table" w:styleId="LightGrid-Accent1">
    <w:name w:val="Light Grid Accent 1"/>
    <w:basedOn w:val="TableNormal"/>
    <w:uiPriority w:val="62"/>
    <w:locked/>
    <w:rsid w:val="00FE02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FE02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FE02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FE02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FE02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FE02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FE02D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FE02D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FE02D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FE02D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FE02D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FE02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FE02D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FE02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FE02D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FE02D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FE02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FE02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FE02D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FE02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FE02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FE02D2"/>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FE02D2"/>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FE02D2"/>
    <w:pPr>
      <w:numPr>
        <w:numId w:val="27"/>
      </w:numPr>
    </w:pPr>
  </w:style>
  <w:style w:type="paragraph" w:customStyle="1" w:styleId="Body1">
    <w:name w:val="Body 1"/>
    <w:basedOn w:val="Normal"/>
    <w:link w:val="Body1Char"/>
    <w:qFormat/>
    <w:rsid w:val="00FE02D2"/>
    <w:pPr>
      <w:spacing w:before="120" w:after="60" w:line="240" w:lineRule="auto"/>
    </w:pPr>
  </w:style>
  <w:style w:type="character" w:customStyle="1" w:styleId="Appendix1Char">
    <w:name w:val="Appendix 1 Char"/>
    <w:basedOn w:val="DefaultParagraphFont"/>
    <w:link w:val="Appendix1"/>
    <w:uiPriority w:val="12"/>
    <w:rsid w:val="00FE02D2"/>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FE02D2"/>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FE02D2"/>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FE02D2"/>
    <w:rPr>
      <w:vertAlign w:val="superscript"/>
    </w:rPr>
  </w:style>
  <w:style w:type="character" w:customStyle="1" w:styleId="Link">
    <w:name w:val="Link"/>
    <w:basedOn w:val="Body2Char"/>
    <w:uiPriority w:val="5"/>
    <w:qFormat/>
    <w:rsid w:val="00FE02D2"/>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FE02D2"/>
    <w:rPr>
      <w:color w:val="800080" w:themeColor="followedHyperlink"/>
      <w:u w:val="single"/>
    </w:rPr>
  </w:style>
  <w:style w:type="character" w:styleId="CommentReference">
    <w:name w:val="annotation reference"/>
    <w:basedOn w:val="DefaultParagraphFont"/>
    <w:uiPriority w:val="99"/>
    <w:semiHidden/>
    <w:unhideWhenUsed/>
    <w:locked/>
    <w:rsid w:val="00FE02D2"/>
    <w:rPr>
      <w:sz w:val="16"/>
      <w:szCs w:val="16"/>
    </w:rPr>
  </w:style>
  <w:style w:type="paragraph" w:styleId="CommentText">
    <w:name w:val="annotation text"/>
    <w:basedOn w:val="Normal"/>
    <w:link w:val="CommentTextChar"/>
    <w:uiPriority w:val="99"/>
    <w:unhideWhenUsed/>
    <w:locked/>
    <w:rsid w:val="00FE02D2"/>
    <w:pPr>
      <w:spacing w:line="240" w:lineRule="auto"/>
    </w:pPr>
  </w:style>
  <w:style w:type="character" w:customStyle="1" w:styleId="CommentTextChar">
    <w:name w:val="Comment Text Char"/>
    <w:basedOn w:val="DefaultParagraphFont"/>
    <w:link w:val="CommentText"/>
    <w:uiPriority w:val="99"/>
    <w:rsid w:val="00FE02D2"/>
  </w:style>
  <w:style w:type="paragraph" w:styleId="CommentSubject">
    <w:name w:val="annotation subject"/>
    <w:basedOn w:val="CommentText"/>
    <w:next w:val="CommentText"/>
    <w:link w:val="CommentSubjectChar"/>
    <w:uiPriority w:val="99"/>
    <w:semiHidden/>
    <w:unhideWhenUsed/>
    <w:locked/>
    <w:rsid w:val="00FE02D2"/>
    <w:rPr>
      <w:b/>
      <w:bCs/>
    </w:rPr>
  </w:style>
  <w:style w:type="character" w:customStyle="1" w:styleId="CommentSubjectChar">
    <w:name w:val="Comment Subject Char"/>
    <w:basedOn w:val="CommentTextChar"/>
    <w:link w:val="CommentSubject"/>
    <w:uiPriority w:val="99"/>
    <w:semiHidden/>
    <w:rsid w:val="00FE02D2"/>
    <w:rPr>
      <w:b/>
      <w:bCs/>
    </w:rPr>
  </w:style>
  <w:style w:type="paragraph" w:styleId="NormalWeb">
    <w:name w:val="Normal (Web)"/>
    <w:basedOn w:val="Normal"/>
    <w:uiPriority w:val="99"/>
    <w:unhideWhenUsed/>
    <w:locked/>
    <w:rsid w:val="00FE02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FE02D2"/>
    <w:pPr>
      <w:jc w:val="center"/>
    </w:pPr>
    <w:rPr>
      <w:i w:val="0"/>
      <w:noProof/>
    </w:rPr>
  </w:style>
  <w:style w:type="paragraph" w:customStyle="1" w:styleId="TableNumber2">
    <w:name w:val="Table Number 2"/>
    <w:basedOn w:val="Normal"/>
    <w:link w:val="TableNumber2Char"/>
    <w:uiPriority w:val="3"/>
    <w:qFormat/>
    <w:rsid w:val="00FE02D2"/>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FE02D2"/>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FE0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2D2"/>
  </w:style>
  <w:style w:type="paragraph" w:styleId="Footer">
    <w:name w:val="footer"/>
    <w:basedOn w:val="Normal"/>
    <w:link w:val="FooterChar"/>
    <w:uiPriority w:val="99"/>
    <w:unhideWhenUsed/>
    <w:locked/>
    <w:rsid w:val="00FE0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2D2"/>
  </w:style>
  <w:style w:type="table" w:customStyle="1" w:styleId="Table03">
    <w:name w:val="Table_03"/>
    <w:basedOn w:val="TableNormal"/>
    <w:uiPriority w:val="99"/>
    <w:rsid w:val="00FE02D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FE02D2"/>
    <w:pPr>
      <w:numPr>
        <w:numId w:val="28"/>
      </w:numPr>
    </w:pPr>
  </w:style>
  <w:style w:type="numbering" w:customStyle="1" w:styleId="NumberedList">
    <w:name w:val="Numbered List"/>
    <w:basedOn w:val="NoList"/>
    <w:uiPriority w:val="99"/>
    <w:rsid w:val="00FE02D2"/>
    <w:pPr>
      <w:numPr>
        <w:numId w:val="1"/>
      </w:numPr>
    </w:pPr>
  </w:style>
  <w:style w:type="numbering" w:customStyle="1" w:styleId="TableNumberedList">
    <w:name w:val="Table Numbered List"/>
    <w:basedOn w:val="NoList"/>
    <w:uiPriority w:val="99"/>
    <w:rsid w:val="00FE02D2"/>
    <w:pPr>
      <w:numPr>
        <w:numId w:val="2"/>
      </w:numPr>
    </w:pPr>
  </w:style>
  <w:style w:type="numbering" w:customStyle="1" w:styleId="TableBulletedList">
    <w:name w:val="Table Bulleted List"/>
    <w:basedOn w:val="AppendixHeadings"/>
    <w:uiPriority w:val="99"/>
    <w:rsid w:val="00FE02D2"/>
    <w:pPr>
      <w:numPr>
        <w:numId w:val="4"/>
      </w:numPr>
    </w:pPr>
  </w:style>
  <w:style w:type="numbering" w:customStyle="1" w:styleId="BulletedList">
    <w:name w:val="Bulleted List"/>
    <w:basedOn w:val="AppendixHeadings"/>
    <w:uiPriority w:val="99"/>
    <w:rsid w:val="00FE02D2"/>
    <w:pPr>
      <w:numPr>
        <w:numId w:val="3"/>
      </w:numPr>
    </w:pPr>
  </w:style>
  <w:style w:type="numbering" w:customStyle="1" w:styleId="BodyList">
    <w:name w:val="Body List"/>
    <w:basedOn w:val="NoList"/>
    <w:uiPriority w:val="99"/>
    <w:rsid w:val="00FE02D2"/>
    <w:pPr>
      <w:numPr>
        <w:numId w:val="5"/>
      </w:numPr>
    </w:pPr>
  </w:style>
  <w:style w:type="numbering" w:customStyle="1" w:styleId="TableBodyList">
    <w:name w:val="Table Body List"/>
    <w:basedOn w:val="BodyList"/>
    <w:uiPriority w:val="99"/>
    <w:rsid w:val="00FE02D2"/>
    <w:pPr>
      <w:numPr>
        <w:numId w:val="6"/>
      </w:numPr>
    </w:pPr>
  </w:style>
  <w:style w:type="numbering" w:customStyle="1" w:styleId="CodeList">
    <w:name w:val="Code List"/>
    <w:basedOn w:val="BodyList"/>
    <w:uiPriority w:val="99"/>
    <w:rsid w:val="00FE02D2"/>
    <w:pPr>
      <w:numPr>
        <w:numId w:val="7"/>
      </w:numPr>
    </w:pPr>
  </w:style>
  <w:style w:type="character" w:styleId="SubtleEmphasis">
    <w:name w:val="Subtle Emphasis"/>
    <w:basedOn w:val="DefaultParagraphFont"/>
    <w:uiPriority w:val="99"/>
    <w:locked/>
    <w:rsid w:val="00FE02D2"/>
    <w:rPr>
      <w:rFonts w:ascii="Verdana" w:hAnsi="Verdana"/>
      <w:i/>
      <w:iCs/>
      <w:color w:val="808080" w:themeColor="text1" w:themeTint="7F"/>
      <w:sz w:val="20"/>
    </w:rPr>
  </w:style>
  <w:style w:type="paragraph" w:styleId="TOC5">
    <w:name w:val="toc 5"/>
    <w:basedOn w:val="Normal"/>
    <w:next w:val="Normal"/>
    <w:autoRedefine/>
    <w:uiPriority w:val="99"/>
    <w:unhideWhenUsed/>
    <w:locked/>
    <w:rsid w:val="00FE02D2"/>
    <w:pPr>
      <w:spacing w:after="100"/>
      <w:ind w:left="880"/>
    </w:pPr>
  </w:style>
  <w:style w:type="paragraph" w:styleId="TOC6">
    <w:name w:val="toc 6"/>
    <w:basedOn w:val="Normal"/>
    <w:next w:val="Normal"/>
    <w:autoRedefine/>
    <w:uiPriority w:val="99"/>
    <w:unhideWhenUsed/>
    <w:locked/>
    <w:rsid w:val="00FE02D2"/>
    <w:pPr>
      <w:spacing w:after="100"/>
      <w:ind w:left="1100"/>
    </w:pPr>
  </w:style>
  <w:style w:type="paragraph" w:styleId="TOC7">
    <w:name w:val="toc 7"/>
    <w:basedOn w:val="Normal"/>
    <w:next w:val="Normal"/>
    <w:autoRedefine/>
    <w:uiPriority w:val="99"/>
    <w:unhideWhenUsed/>
    <w:locked/>
    <w:rsid w:val="00FE02D2"/>
    <w:pPr>
      <w:spacing w:after="100"/>
      <w:ind w:left="1320"/>
    </w:pPr>
  </w:style>
  <w:style w:type="paragraph" w:styleId="TOC8">
    <w:name w:val="toc 8"/>
    <w:basedOn w:val="Normal"/>
    <w:next w:val="Normal"/>
    <w:autoRedefine/>
    <w:uiPriority w:val="99"/>
    <w:unhideWhenUsed/>
    <w:locked/>
    <w:rsid w:val="00FE02D2"/>
    <w:pPr>
      <w:spacing w:after="100"/>
      <w:ind w:left="1540"/>
    </w:pPr>
  </w:style>
  <w:style w:type="paragraph" w:styleId="TOC9">
    <w:name w:val="toc 9"/>
    <w:basedOn w:val="Normal"/>
    <w:next w:val="Normal"/>
    <w:autoRedefine/>
    <w:uiPriority w:val="99"/>
    <w:unhideWhenUsed/>
    <w:locked/>
    <w:rsid w:val="00FE02D2"/>
    <w:pPr>
      <w:spacing w:after="100"/>
      <w:ind w:left="1760"/>
    </w:pPr>
  </w:style>
  <w:style w:type="paragraph" w:styleId="Subtitle">
    <w:name w:val="Subtitle"/>
    <w:basedOn w:val="Normal"/>
    <w:next w:val="Normal"/>
    <w:link w:val="SubtitleChar"/>
    <w:uiPriority w:val="19"/>
    <w:locked/>
    <w:rsid w:val="00FE02D2"/>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FE02D2"/>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FE02D2"/>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FE02D2"/>
    <w:rPr>
      <w:rFonts w:eastAsiaTheme="minorHAnsi"/>
    </w:rPr>
  </w:style>
  <w:style w:type="character" w:customStyle="1" w:styleId="TitleChar">
    <w:name w:val="Title Char"/>
    <w:basedOn w:val="DefaultParagraphFont"/>
    <w:link w:val="Title"/>
    <w:uiPriority w:val="19"/>
    <w:rsid w:val="00FE02D2"/>
    <w:rPr>
      <w:rFonts w:ascii="Calibri Light" w:hAnsi="Calibri Light" w:cstheme="minorHAnsi"/>
      <w:b/>
      <w:sz w:val="44"/>
      <w:szCs w:val="44"/>
    </w:rPr>
  </w:style>
  <w:style w:type="character" w:styleId="Strong">
    <w:name w:val="Strong"/>
    <w:basedOn w:val="DefaultParagraphFont"/>
    <w:uiPriority w:val="22"/>
    <w:qFormat/>
    <w:rsid w:val="00FE02D2"/>
    <w:rPr>
      <w:rFonts w:ascii="Verdana" w:hAnsi="Verdana"/>
      <w:b/>
      <w:bCs/>
      <w:sz w:val="20"/>
    </w:rPr>
  </w:style>
  <w:style w:type="character" w:styleId="Emphasis">
    <w:name w:val="Emphasis"/>
    <w:basedOn w:val="DefaultParagraphFont"/>
    <w:uiPriority w:val="99"/>
    <w:locked/>
    <w:rsid w:val="00FE02D2"/>
    <w:rPr>
      <w:rFonts w:ascii="Verdana" w:hAnsi="Verdana"/>
      <w:i/>
      <w:iCs/>
      <w:sz w:val="20"/>
    </w:rPr>
  </w:style>
  <w:style w:type="character" w:styleId="IntenseEmphasis">
    <w:name w:val="Intense Emphasis"/>
    <w:basedOn w:val="DefaultParagraphFont"/>
    <w:uiPriority w:val="99"/>
    <w:locked/>
    <w:rsid w:val="00FE02D2"/>
    <w:rPr>
      <w:rFonts w:ascii="Verdana" w:hAnsi="Verdana"/>
      <w:b/>
      <w:bCs/>
      <w:i/>
      <w:iCs/>
      <w:color w:val="4F81BD" w:themeColor="accent1"/>
      <w:sz w:val="20"/>
    </w:rPr>
  </w:style>
  <w:style w:type="character" w:styleId="IntenseReference">
    <w:name w:val="Intense Reference"/>
    <w:basedOn w:val="DefaultParagraphFont"/>
    <w:uiPriority w:val="99"/>
    <w:locked/>
    <w:rsid w:val="00FE02D2"/>
    <w:rPr>
      <w:rFonts w:ascii="Verdana" w:hAnsi="Verdana"/>
      <w:b/>
      <w:bCs/>
      <w:smallCaps/>
      <w:color w:val="C0504D" w:themeColor="accent2"/>
      <w:spacing w:val="5"/>
      <w:sz w:val="20"/>
      <w:u w:val="single"/>
    </w:rPr>
  </w:style>
  <w:style w:type="table" w:customStyle="1" w:styleId="Table01">
    <w:name w:val="Table_01"/>
    <w:basedOn w:val="TableElegant"/>
    <w:uiPriority w:val="99"/>
    <w:rsid w:val="00FE02D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FE02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FE02D2"/>
  </w:style>
  <w:style w:type="character" w:customStyle="1" w:styleId="Number2Char">
    <w:name w:val="Number 2 Char"/>
    <w:basedOn w:val="DefaultParagraphFont"/>
    <w:link w:val="Number2"/>
    <w:uiPriority w:val="2"/>
    <w:rsid w:val="00FE02D2"/>
  </w:style>
  <w:style w:type="character" w:customStyle="1" w:styleId="TableBody2Char">
    <w:name w:val="Table Body 2 Char"/>
    <w:basedOn w:val="TableBody1Char"/>
    <w:link w:val="TableBody2"/>
    <w:uiPriority w:val="3"/>
    <w:rsid w:val="00FE02D2"/>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FE02D2"/>
    <w:rPr>
      <w:sz w:val="18"/>
    </w:rPr>
  </w:style>
  <w:style w:type="character" w:customStyle="1" w:styleId="TableNumber2Char">
    <w:name w:val="Table Number 2 Char"/>
    <w:basedOn w:val="DefaultParagraphFont"/>
    <w:link w:val="TableNumber2"/>
    <w:uiPriority w:val="3"/>
    <w:rsid w:val="00FE02D2"/>
    <w:rPr>
      <w:sz w:val="18"/>
    </w:rPr>
  </w:style>
  <w:style w:type="character" w:customStyle="1" w:styleId="Appendix2Char">
    <w:name w:val="Appendix 2 Char"/>
    <w:basedOn w:val="Heading1Char"/>
    <w:link w:val="Appendix2"/>
    <w:uiPriority w:val="12"/>
    <w:rsid w:val="00FE02D2"/>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FE02D2"/>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FE02D2"/>
    <w:pPr>
      <w:numPr>
        <w:numId w:val="27"/>
      </w:numPr>
    </w:pPr>
    <w:rPr>
      <w:sz w:val="36"/>
      <w:szCs w:val="28"/>
    </w:rPr>
  </w:style>
  <w:style w:type="character" w:customStyle="1" w:styleId="FootersChar">
    <w:name w:val="Footers Char"/>
    <w:basedOn w:val="HeadersChar"/>
    <w:link w:val="Footers"/>
    <w:uiPriority w:val="10"/>
    <w:rsid w:val="00FE02D2"/>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FE02D2"/>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FE02D2"/>
    <w:pPr>
      <w:spacing w:after="0" w:line="240" w:lineRule="auto"/>
    </w:pPr>
  </w:style>
  <w:style w:type="character" w:customStyle="1" w:styleId="FootnoteTextChar">
    <w:name w:val="Footnote Text Char"/>
    <w:basedOn w:val="DefaultParagraphFont"/>
    <w:link w:val="FootnoteText"/>
    <w:uiPriority w:val="99"/>
    <w:rsid w:val="00FE02D2"/>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FE02D2"/>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FE02D2"/>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FE02D2"/>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FE02D2"/>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FE02D2"/>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FE02D2"/>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FE02D2"/>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FE02D2"/>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3F8729B1-BE4D-42AD-951A-CFC7E350D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952C86-B8C7-4178-BBBE-ACC757B51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2</TotalTime>
  <Pages>7</Pages>
  <Words>2491</Words>
  <Characters>13427</Characters>
  <Application>Microsoft Office Word</Application>
  <DocSecurity>0</DocSecurity>
  <Lines>244</Lines>
  <Paragraphs>108</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15810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3</cp:revision>
  <dcterms:created xsi:type="dcterms:W3CDTF">2019-04-25T15:57:00Z</dcterms:created>
  <dcterms:modified xsi:type="dcterms:W3CDTF">2019-04-25T15:58:00Z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2019-04-25 15:58:07Z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